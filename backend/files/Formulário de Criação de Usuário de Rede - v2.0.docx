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normal1"/>
        <w:tblW w:w="1010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82"/>
        <w:gridCol w:w="362"/>
        <w:gridCol w:w="716"/>
        <w:gridCol w:w="850"/>
        <w:gridCol w:w="561"/>
        <w:gridCol w:w="999"/>
        <w:gridCol w:w="1553"/>
        <w:gridCol w:w="311"/>
        <w:gridCol w:w="120"/>
        <w:gridCol w:w="24"/>
        <w:gridCol w:w="1535"/>
        <w:gridCol w:w="2552"/>
        <w:gridCol w:w="44"/>
      </w:tblGrid>
      <w:tr w:rsidR="00193799" w:rsidRPr="008A71C6" w14:paraId="3FDA011C" w14:textId="77777777" w:rsidTr="008A71C6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1F497D" w:themeFill="text2"/>
            <w:vAlign w:val="center"/>
          </w:tcPr>
          <w:p w14:paraId="6441800B" w14:textId="77777777" w:rsidR="00193799" w:rsidRPr="008A71C6" w:rsidRDefault="0075292E" w:rsidP="00D5465D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 xml:space="preserve">Informações </w:t>
            </w:r>
            <w:r w:rsidR="004E63DF" w:rsidRPr="008A71C6">
              <w:rPr>
                <w:rFonts w:ascii="Arial Narrow" w:hAnsi="Arial Narrow"/>
                <w:sz w:val="19"/>
                <w:szCs w:val="19"/>
                <w:lang w:val="pt-BR"/>
              </w:rPr>
              <w:t>P</w:t>
            </w:r>
            <w:r w:rsidR="00D5465D" w:rsidRPr="008A71C6">
              <w:rPr>
                <w:rFonts w:ascii="Arial Narrow" w:hAnsi="Arial Narrow"/>
                <w:sz w:val="19"/>
                <w:szCs w:val="19"/>
                <w:lang w:val="pt-BR"/>
              </w:rPr>
              <w:t>essoais</w:t>
            </w:r>
          </w:p>
        </w:tc>
      </w:tr>
      <w:tr w:rsidR="00820461" w:rsidRPr="008A71C6" w14:paraId="4B36720A" w14:textId="77777777" w:rsidTr="00820461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29696438" w14:textId="77777777" w:rsidR="00820461" w:rsidRPr="008A71C6" w:rsidRDefault="00820461" w:rsidP="00D5465D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</w:p>
        </w:tc>
      </w:tr>
      <w:tr w:rsidR="00193799" w:rsidRPr="008A71C6" w14:paraId="1A4D6789" w14:textId="77777777" w:rsidTr="00222EF6">
        <w:trPr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02C1BE3B" w14:textId="77777777" w:rsidR="00193799" w:rsidRPr="008A71C6" w:rsidRDefault="00193799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1608931716" w:edGrp="everyone" w:colFirst="1" w:colLast="1"/>
            <w:r w:rsidRPr="008A71C6">
              <w:rPr>
                <w:rFonts w:ascii="Arial Narrow" w:hAnsi="Arial Narrow"/>
                <w:lang w:val="pt-BR"/>
              </w:rPr>
              <w:t xml:space="preserve">Nome </w:t>
            </w:r>
            <w:r w:rsidR="00D5465D" w:rsidRPr="008A71C6">
              <w:rPr>
                <w:rFonts w:ascii="Arial Narrow" w:hAnsi="Arial Narrow"/>
                <w:lang w:val="pt-BR"/>
              </w:rPr>
              <w:t>C</w:t>
            </w:r>
            <w:r w:rsidR="004309D4" w:rsidRPr="008A71C6">
              <w:rPr>
                <w:rFonts w:ascii="Arial Narrow" w:hAnsi="Arial Narrow"/>
                <w:lang w:val="pt-BR"/>
              </w:rPr>
              <w:t xml:space="preserve">ompleto </w:t>
            </w:r>
            <w:r w:rsidR="00D5465D" w:rsidRPr="008A71C6">
              <w:rPr>
                <w:rFonts w:ascii="Arial Narrow" w:hAnsi="Arial Narrow"/>
                <w:lang w:val="pt-BR"/>
              </w:rPr>
              <w:t>do F</w:t>
            </w:r>
            <w:r w:rsidRPr="008A71C6">
              <w:rPr>
                <w:rFonts w:ascii="Arial Narrow" w:hAnsi="Arial Narrow"/>
                <w:lang w:val="pt-BR"/>
              </w:rPr>
              <w:t>uncionário</w:t>
            </w:r>
            <w:r w:rsidR="004309D4" w:rsidRPr="008A71C6">
              <w:rPr>
                <w:rFonts w:ascii="Arial Narrow" w:hAnsi="Arial Narrow"/>
                <w:lang w:val="pt-BR"/>
              </w:rPr>
              <w:t>:</w:t>
            </w:r>
          </w:p>
        </w:tc>
        <w:tc>
          <w:tcPr>
            <w:tcW w:w="854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B93AE" w14:textId="40FC7D50" w:rsidR="00193799" w:rsidRPr="008A71C6" w:rsidRDefault="00193799" w:rsidP="00D06523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tr w:rsidR="00222EF6" w:rsidRPr="008A71C6" w14:paraId="69408AFE" w14:textId="77777777" w:rsidTr="00D90BF1">
        <w:trPr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2689BDC6" w14:textId="77777777" w:rsidR="00222EF6" w:rsidRPr="008A71C6" w:rsidRDefault="00222EF6" w:rsidP="00D90BF1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Cargo:</w:t>
            </w:r>
            <w:permStart w:id="529154009" w:edGrp="everyone" w:colFirst="3" w:colLast="3"/>
            <w:permStart w:id="1446328495" w:edGrp="everyone" w:colFirst="1" w:colLast="1"/>
            <w:permStart w:id="1211721032" w:edGrp="everyone" w:colFirst="3" w:colLast="3"/>
            <w:permStart w:id="1266511834" w:edGrp="everyone" w:colFirst="1" w:colLast="1"/>
            <w:permEnd w:id="1608931716"/>
          </w:p>
        </w:tc>
        <w:tc>
          <w:tcPr>
            <w:tcW w:w="4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4227F4" w14:textId="1A863575" w:rsidR="00222EF6" w:rsidRPr="008A71C6" w:rsidRDefault="00222EF6" w:rsidP="00D90BF1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E037902" w14:textId="77777777" w:rsidR="00222EF6" w:rsidRPr="008A71C6" w:rsidRDefault="00222EF6" w:rsidP="00D90BF1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Departamento:</w:t>
            </w:r>
          </w:p>
        </w:tc>
        <w:tc>
          <w:tcPr>
            <w:tcW w:w="25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461280" w14:textId="29BD96E8" w:rsidR="00222EF6" w:rsidRPr="008A71C6" w:rsidRDefault="00222EF6" w:rsidP="00D90BF1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tr w:rsidR="00103464" w:rsidRPr="008A71C6" w14:paraId="7EDE209B" w14:textId="77777777" w:rsidTr="008A71C6">
        <w:trPr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6C2131F3" w14:textId="77777777" w:rsidR="00103464" w:rsidRPr="008A71C6" w:rsidRDefault="00527290" w:rsidP="00A77060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1064711846" w:edGrp="everyone" w:colFirst="3" w:colLast="3"/>
            <w:permStart w:id="2003198054" w:edGrp="everyone" w:colFirst="1" w:colLast="1"/>
            <w:permEnd w:id="529154009"/>
            <w:permEnd w:id="1446328495"/>
            <w:permEnd w:id="1211721032"/>
            <w:permEnd w:id="1266511834"/>
            <w:r w:rsidRPr="008A71C6">
              <w:rPr>
                <w:rFonts w:ascii="Arial Narrow" w:hAnsi="Arial Narrow"/>
                <w:lang w:val="pt-BR"/>
              </w:rPr>
              <w:t>G</w:t>
            </w:r>
            <w:r w:rsidR="00103464" w:rsidRPr="008A71C6">
              <w:rPr>
                <w:rFonts w:ascii="Arial Narrow" w:hAnsi="Arial Narrow"/>
                <w:lang w:val="pt-BR"/>
              </w:rPr>
              <w:t>erente</w:t>
            </w:r>
            <w:r w:rsidR="00CF3088" w:rsidRPr="008A71C6">
              <w:rPr>
                <w:rFonts w:ascii="Arial Narrow" w:hAnsi="Arial Narrow"/>
                <w:lang w:val="pt-BR"/>
              </w:rPr>
              <w:t xml:space="preserve"> Responsável</w:t>
            </w:r>
            <w:r w:rsidR="00103464" w:rsidRPr="008A71C6">
              <w:rPr>
                <w:rFonts w:ascii="Arial Narrow" w:hAnsi="Arial Narrow"/>
                <w:lang w:val="pt-BR"/>
              </w:rPr>
              <w:t>: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8624E6" w14:textId="4C0EB533" w:rsidR="00103464" w:rsidRPr="008A71C6" w:rsidRDefault="00103464" w:rsidP="00C964E3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45425B81" w14:textId="77777777" w:rsidR="00103464" w:rsidRPr="008A71C6" w:rsidRDefault="00434445" w:rsidP="00A77060">
            <w:pPr>
              <w:pStyle w:val="Corpodetexto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lang w:val="pt-BR"/>
              </w:rPr>
              <w:t>Gestor Imediato:</w:t>
            </w:r>
          </w:p>
        </w:tc>
        <w:tc>
          <w:tcPr>
            <w:tcW w:w="25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BD3670" w14:textId="0D95A290" w:rsidR="00103464" w:rsidRPr="008A71C6" w:rsidRDefault="00103464" w:rsidP="00A77060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permEnd w:id="1064711846"/>
      <w:permEnd w:id="2003198054"/>
      <w:tr w:rsidR="00434445" w:rsidRPr="008A71C6" w14:paraId="79357FDB" w14:textId="77777777" w:rsidTr="008A71C6">
        <w:trPr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2A95C3CF" w14:textId="77777777" w:rsidR="00434445" w:rsidRPr="008A71C6" w:rsidRDefault="00434445" w:rsidP="00C34B92">
            <w:pPr>
              <w:pStyle w:val="Corpodetexto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lang w:val="pt-BR"/>
              </w:rPr>
              <w:t>Empresa:</w:t>
            </w:r>
          </w:p>
        </w:tc>
        <w:permStart w:id="1909457345" w:edGrp="everyone" w:displacedByCustomXml="next"/>
        <w:sdt>
          <w:sdtPr>
            <w:rPr>
              <w:rFonts w:ascii="Arial Narrow" w:hAnsi="Arial Narrow"/>
              <w:lang w:val="pt-BR"/>
            </w:rPr>
            <w:id w:val="598835969"/>
            <w:lock w:val="sdtLocked"/>
            <w:placeholder>
              <w:docPart w:val="3E9D3C22C7D349D18E11CB8705B173DD"/>
            </w:placeholder>
            <w:showingPlcHdr/>
            <w:dropDownList>
              <w:listItem w:value="Selecione a Empresa"/>
              <w:listItem w:displayText="Lupatech CSC - Caxias do Sul/RS - Brasil" w:value="Lupatech CSC - Caxias do Sul/RS - Brasil"/>
              <w:listItem w:displayText="Lupatech CSL - São Leopoldo/RS - Brasil" w:value="Lupatech CSL - São Leopoldo/RS - Brasil"/>
              <w:listItem w:displayText="Lupatech Fiber Liners - Feliz/RS - Brasil" w:value="Lupatech Fiber Liners - Feliz/RS - Brasil"/>
              <w:listItem w:displayText="Lupatech Mipel Sul Matriz - Veranópolis/RS - Brasil" w:value="Lupatech Mipel Sul Matriz - Veranópolis/RS - Brasil"/>
              <w:listItem w:displayText="Lupatech Mipel Sul Filial - Microfusão/Carbonox - Veranópolis/RS - Brasil" w:value="Lupatech Mipel Sul Filial - Microfusão/Carbonox - Veranópolis/RS - Brasil"/>
              <w:listItem w:displayText="Lupatech Valmicro RS - Veranópolis/RS - Brasil" w:value="Lupatech Valmicro RS - Veranópolis/RS - Brasil"/>
              <w:listItem w:displayText="Lupatech Corporativo - São Paulo/SP - Brasil" w:value="Lupatech Corporativo - São Paulo/SP - Brasil"/>
              <w:listItem w:displayText="Lupatech Valmicro SP - São Paulo/SP - Brasil" w:value="Lupatech Valmicro SP - São Paulo/SP - Brasil"/>
              <w:listItem w:displayText="Lupatech MNA - Nova Odessa/SP - Brasil" w:value="Lupatech MNA - Nova Odessa/SP - Brasil"/>
              <w:listItem w:displayText="Lupatech Oil e Gas Services - Macaé/RJ - Brasil" w:value="Lupatech Oil e Gas Services - Macaé/RJ - Brasil"/>
              <w:listItem w:displayText="Lupatech Tubular Services BA - Pojuca/BA - Brasil" w:value="Lupatech Tubular Services BA - Pojuca/BA - Brasil"/>
              <w:listItem w:displayText="Lupatech Serviços - Catu/BA - Brasil" w:value="Lupatech Serviços - Catu/BA - Brasil"/>
              <w:listItem w:displayText="Lupatech Serviços - Mossoró/RN - Brasil" w:value="Lupatech Serviços - Mossoró/RN - Brasil"/>
              <w:listItem w:displayText="Lupatech Serviços - São Mateus/ES" w:value="Lupatech Serviços - São Mateus/ES"/>
            </w:dropDownList>
          </w:sdtPr>
          <w:sdtEndPr/>
          <w:sdtContent>
            <w:tc>
              <w:tcPr>
                <w:tcW w:w="8549" w:type="dxa"/>
                <w:gridSpan w:val="10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E85AC72" w14:textId="1DA105F7" w:rsidR="00434445" w:rsidRPr="008A71C6" w:rsidRDefault="00C964E3" w:rsidP="00C34B92">
                <w:pPr>
                  <w:pStyle w:val="Textodocampo"/>
                  <w:rPr>
                    <w:rFonts w:ascii="Arial Narrow" w:hAnsi="Arial Narrow"/>
                    <w:lang w:val="pt-BR"/>
                  </w:rPr>
                </w:pPr>
                <w:r w:rsidRPr="00C964E3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909457345" w:displacedByCustomXml="prev"/>
      </w:tr>
      <w:tr w:rsidR="00434445" w:rsidRPr="008A71C6" w14:paraId="7EE82BBA" w14:textId="77777777" w:rsidTr="008A71C6">
        <w:trPr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1476EAB9" w14:textId="77777777" w:rsidR="00434445" w:rsidRPr="008A71C6" w:rsidRDefault="00434445" w:rsidP="00A77060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548492454" w:edGrp="everyone" w:colFirst="1" w:colLast="1"/>
            <w:r w:rsidRPr="008A71C6">
              <w:rPr>
                <w:rFonts w:ascii="Arial Narrow" w:hAnsi="Arial Narrow"/>
                <w:lang w:val="pt-BR"/>
              </w:rPr>
              <w:t>Funcionário Terceirizado?</w:t>
            </w:r>
          </w:p>
        </w:tc>
        <w:sdt>
          <w:sdtPr>
            <w:rPr>
              <w:rFonts w:ascii="Arial Narrow" w:hAnsi="Arial Narrow"/>
              <w:lang w:val="pt-BR"/>
            </w:rPr>
            <w:id w:val="1754088360"/>
            <w:placeholder>
              <w:docPart w:val="E921EEB2B55E43D2B073AA9C21E4CB6D"/>
            </w:placeholder>
            <w:dropDownList>
              <w:listItem w:displayText="Não" w:value="Não"/>
              <w:listItem w:displayText="Sim" w:value="Sim"/>
            </w:dropDownList>
          </w:sdtPr>
          <w:sdtEndPr/>
          <w:sdtContent>
            <w:tc>
              <w:tcPr>
                <w:tcW w:w="85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31177FEB" w14:textId="77777777" w:rsidR="00434445" w:rsidRPr="008A71C6" w:rsidRDefault="00434445" w:rsidP="00A77060">
                <w:pPr>
                  <w:pStyle w:val="Textodocampo"/>
                  <w:rPr>
                    <w:rFonts w:ascii="Arial Narrow" w:hAnsi="Arial Narrow"/>
                    <w:b w:val="0"/>
                    <w:lang w:val="pt-BR"/>
                  </w:rPr>
                </w:pPr>
                <w:r w:rsidRPr="008A71C6">
                  <w:rPr>
                    <w:rFonts w:ascii="Arial Narrow" w:hAnsi="Arial Narrow"/>
                    <w:lang w:val="pt-BR"/>
                  </w:rPr>
                  <w:t>Não</w:t>
                </w:r>
              </w:p>
            </w:tc>
          </w:sdtContent>
        </w:sdt>
        <w:tc>
          <w:tcPr>
            <w:tcW w:w="15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932380" w14:textId="77777777" w:rsidR="00434445" w:rsidRPr="008A71C6" w:rsidRDefault="00434445" w:rsidP="00A77060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  <w:r w:rsidRPr="008A71C6">
              <w:rPr>
                <w:rFonts w:ascii="Arial Narrow" w:hAnsi="Arial Narrow"/>
                <w:b w:val="0"/>
                <w:lang w:val="pt-BR"/>
              </w:rPr>
              <w:t>Nome da Empresa</w:t>
            </w:r>
            <w:r w:rsidR="00997659" w:rsidRPr="008A71C6">
              <w:rPr>
                <w:rFonts w:ascii="Arial Narrow" w:hAnsi="Arial Narrow"/>
                <w:b w:val="0"/>
                <w:lang w:val="pt-BR"/>
              </w:rPr>
              <w:t xml:space="preserve"> Terceirizada</w:t>
            </w:r>
            <w:r w:rsidRPr="008A71C6">
              <w:rPr>
                <w:rFonts w:ascii="Arial Narrow" w:hAnsi="Arial Narrow"/>
                <w:b w:val="0"/>
                <w:lang w:val="pt-BR"/>
              </w:rPr>
              <w:t>:</w:t>
            </w:r>
          </w:p>
        </w:tc>
        <w:tc>
          <w:tcPr>
            <w:tcW w:w="613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C5CA21" w14:textId="77777777" w:rsidR="002166B4" w:rsidRPr="002166B4" w:rsidRDefault="002166B4" w:rsidP="002166B4">
            <w:pPr>
              <w:pStyle w:val="Textodocampo"/>
              <w:rPr>
                <w:rFonts w:ascii="Arial Narrow" w:hAnsi="Arial Narrow"/>
                <w:lang w:val="pt-BR"/>
              </w:rPr>
            </w:pPr>
            <w:permStart w:id="1535467234" w:edGrp="everyone"/>
            <w:permEnd w:id="1535467234"/>
          </w:p>
        </w:tc>
      </w:tr>
      <w:permEnd w:id="548492454"/>
      <w:tr w:rsidR="00E01E12" w:rsidRPr="008A71C6" w14:paraId="4DC74A3A" w14:textId="77777777" w:rsidTr="00E01E12">
        <w:trPr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2BE2734F" w14:textId="77777777" w:rsidR="00E01E12" w:rsidRPr="008A71C6" w:rsidRDefault="00E01E12" w:rsidP="00D90BF1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Centro de Custo:</w:t>
            </w:r>
            <w:permStart w:id="1751669598" w:edGrp="everyone" w:colFirst="1" w:colLast="1"/>
          </w:p>
        </w:tc>
        <w:tc>
          <w:tcPr>
            <w:tcW w:w="42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6E778A" w14:textId="456E9698" w:rsidR="00E01E12" w:rsidRPr="008A71C6" w:rsidRDefault="00E01E12" w:rsidP="00D90BF1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  <w:tc>
          <w:tcPr>
            <w:tcW w:w="4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ECBACF" w14:textId="77777777" w:rsidR="00E01E12" w:rsidRPr="008A71C6" w:rsidRDefault="00E01E12" w:rsidP="00D90BF1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permEnd w:id="1751669598"/>
      <w:tr w:rsidR="00180B43" w:rsidRPr="008A71C6" w14:paraId="0BDC6C5E" w14:textId="77777777" w:rsidTr="00E01E12">
        <w:trPr>
          <w:trHeight w:val="265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7177614B" w14:textId="77777777" w:rsidR="00180B43" w:rsidRPr="008A71C6" w:rsidRDefault="00180B43" w:rsidP="00434445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</w:p>
        </w:tc>
      </w:tr>
      <w:tr w:rsidR="00434445" w:rsidRPr="008A71C6" w14:paraId="0B71B499" w14:textId="77777777" w:rsidTr="008A71C6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1F497D" w:themeFill="text2"/>
            <w:vAlign w:val="center"/>
          </w:tcPr>
          <w:p w14:paraId="2235F7D7" w14:textId="77777777" w:rsidR="00434445" w:rsidRPr="008A71C6" w:rsidRDefault="00434445" w:rsidP="00434445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>Informações Profissionais</w:t>
            </w:r>
          </w:p>
        </w:tc>
      </w:tr>
      <w:tr w:rsidR="00820461" w:rsidRPr="008A71C6" w14:paraId="79A6B26A" w14:textId="77777777" w:rsidTr="00820461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2429FB9E" w14:textId="77777777" w:rsidR="00820461" w:rsidRPr="008A71C6" w:rsidRDefault="00820461" w:rsidP="00434445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</w:p>
        </w:tc>
      </w:tr>
      <w:tr w:rsidR="00434445" w:rsidRPr="008A71C6" w14:paraId="5CE45852" w14:textId="77777777" w:rsidTr="00E01E12">
        <w:trPr>
          <w:gridAfter w:val="4"/>
          <w:wAfter w:w="4155" w:type="dxa"/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0B177A6E" w14:textId="77777777" w:rsidR="00434445" w:rsidRPr="008A71C6" w:rsidRDefault="00434445" w:rsidP="00434445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540488777" w:edGrp="everyone" w:colFirst="1" w:colLast="1"/>
            <w:r w:rsidRPr="008A71C6">
              <w:rPr>
                <w:rFonts w:ascii="Arial Narrow" w:hAnsi="Arial Narrow"/>
                <w:lang w:val="pt-BR"/>
              </w:rPr>
              <w:t>Data de Início das Atividades:</w:t>
            </w:r>
          </w:p>
        </w:tc>
        <w:sdt>
          <w:sdtPr>
            <w:rPr>
              <w:rFonts w:ascii="Arial Narrow" w:hAnsi="Arial Narrow"/>
              <w:lang w:val="pt-BR"/>
            </w:rPr>
            <w:id w:val="-142124198"/>
            <w:lock w:val="sdtLocked"/>
            <w:placeholder>
              <w:docPart w:val="5E625D92007C42E6B673560BC6B2A633"/>
            </w:placeholder>
            <w:date w:fullDate="2025-03-2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gridSpan w:val="6"/>
                <w:tcBorders>
                  <w:top w:val="nil"/>
                  <w:left w:val="nil"/>
                  <w:right w:val="nil"/>
                </w:tcBorders>
                <w:shd w:val="clear" w:color="auto" w:fill="auto"/>
                <w:vAlign w:val="center"/>
              </w:tcPr>
              <w:p w14:paraId="1EC0936C" w14:textId="3C9CF3C4" w:rsidR="00434445" w:rsidRPr="008A71C6" w:rsidRDefault="00C964E3" w:rsidP="005134A6">
                <w:pPr>
                  <w:pStyle w:val="Textodocampo"/>
                  <w:rPr>
                    <w:rFonts w:ascii="Arial Narrow" w:hAnsi="Arial Narrow"/>
                    <w:lang w:val="pt-BR"/>
                  </w:rPr>
                </w:pPr>
                <w:r>
                  <w:rPr>
                    <w:rFonts w:ascii="Arial Narrow" w:hAnsi="Arial Narrow"/>
                    <w:lang w:val="pt-BR"/>
                  </w:rPr>
                  <w:t>25/03/2025</w:t>
                </w:r>
              </w:p>
            </w:tc>
          </w:sdtContent>
        </w:sdt>
      </w:tr>
      <w:tr w:rsidR="00434445" w:rsidRPr="008A71C6" w14:paraId="4C5BF3B2" w14:textId="77777777" w:rsidTr="00E01E12">
        <w:trPr>
          <w:gridAfter w:val="4"/>
          <w:wAfter w:w="4155" w:type="dxa"/>
          <w:trHeight w:val="432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3F1D2392" w14:textId="77777777" w:rsidR="00434445" w:rsidRPr="008A71C6" w:rsidRDefault="003C0688" w:rsidP="00434445">
            <w:pPr>
              <w:pStyle w:val="Corpodetexto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lang w:val="pt-BR"/>
              </w:rPr>
              <w:t xml:space="preserve">Necessita </w:t>
            </w:r>
            <w:r w:rsidR="00997659" w:rsidRPr="008A71C6">
              <w:rPr>
                <w:rFonts w:ascii="Arial Narrow" w:hAnsi="Arial Narrow"/>
                <w:lang w:val="pt-BR"/>
              </w:rPr>
              <w:t>E-mail?</w:t>
            </w:r>
            <w:permStart w:id="1181419621" w:edGrp="everyone" w:colFirst="3" w:colLast="3"/>
            <w:permStart w:id="1535524636" w:edGrp="everyone" w:colFirst="1" w:colLast="1"/>
            <w:permEnd w:id="540488777"/>
          </w:p>
        </w:tc>
        <w:sdt>
          <w:sdtPr>
            <w:rPr>
              <w:rFonts w:ascii="Arial Narrow" w:hAnsi="Arial Narrow"/>
              <w:lang w:val="pt-BR"/>
            </w:rPr>
            <w:id w:val="-1448457042"/>
            <w:lock w:val="sdtLocked"/>
            <w:placeholder>
              <w:docPart w:val="F26186CF9F2941C7BE130F5DBC6AF6F4"/>
            </w:placeholder>
            <w:dropDownList>
              <w:listItem w:displayText="Sim" w:value="Sim"/>
              <w:listItem w:displayText="Não" w:value="Não"/>
            </w:dropDownList>
          </w:sdtPr>
          <w:sdtEndPr/>
          <w:sdtContent>
            <w:tc>
              <w:tcPr>
                <w:tcW w:w="4394" w:type="dxa"/>
                <w:gridSpan w:val="6"/>
                <w:tcBorders>
                  <w:left w:val="nil"/>
                  <w:right w:val="nil"/>
                </w:tcBorders>
                <w:shd w:val="clear" w:color="auto" w:fill="auto"/>
                <w:vAlign w:val="center"/>
              </w:tcPr>
              <w:p w14:paraId="5BEA7373" w14:textId="0279EC4B" w:rsidR="00434445" w:rsidRPr="008A71C6" w:rsidRDefault="00C964E3" w:rsidP="00434445">
                <w:pPr>
                  <w:pStyle w:val="Textodocampo"/>
                  <w:rPr>
                    <w:rFonts w:ascii="Arial Narrow" w:hAnsi="Arial Narrow"/>
                    <w:b w:val="0"/>
                    <w:lang w:val="pt-BR"/>
                  </w:rPr>
                </w:pPr>
                <w:r>
                  <w:rPr>
                    <w:rFonts w:ascii="Arial Narrow" w:hAnsi="Arial Narrow"/>
                    <w:lang w:val="pt-BR"/>
                  </w:rPr>
                  <w:t>Não</w:t>
                </w:r>
              </w:p>
            </w:tc>
          </w:sdtContent>
        </w:sdt>
      </w:tr>
      <w:tr w:rsidR="00434445" w:rsidRPr="008A71C6" w14:paraId="4E5E7936" w14:textId="77777777" w:rsidTr="00E01E12">
        <w:trPr>
          <w:gridAfter w:val="4"/>
          <w:wAfter w:w="4155" w:type="dxa"/>
          <w:trHeight w:val="265"/>
          <w:jc w:val="center"/>
        </w:trPr>
        <w:tc>
          <w:tcPr>
            <w:tcW w:w="1560" w:type="dxa"/>
            <w:gridSpan w:val="3"/>
            <w:shd w:val="clear" w:color="auto" w:fill="auto"/>
            <w:vAlign w:val="center"/>
          </w:tcPr>
          <w:p w14:paraId="7EA0C33C" w14:textId="77777777" w:rsidR="00434445" w:rsidRPr="008A71C6" w:rsidRDefault="00434445" w:rsidP="00434445">
            <w:pPr>
              <w:pStyle w:val="Corpodetexto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lang w:val="pt-BR"/>
              </w:rPr>
              <w:t>Necessita de Acesso à Internet?</w:t>
            </w:r>
          </w:p>
        </w:tc>
        <w:sdt>
          <w:sdtPr>
            <w:rPr>
              <w:rFonts w:ascii="Arial Narrow" w:hAnsi="Arial Narrow"/>
              <w:lang w:val="pt-BR"/>
            </w:rPr>
            <w:id w:val="136539670"/>
            <w:placeholder>
              <w:docPart w:val="635806C19A9F45F293FF819D1938B3B2"/>
            </w:placeholder>
            <w:dropDownList>
              <w:listItem w:displayText="Sim" w:value="Sim"/>
              <w:listItem w:displayText="Não" w:value="Não"/>
            </w:dropDownList>
          </w:sdtPr>
          <w:sdtEndPr/>
          <w:sdtContent>
            <w:tc>
              <w:tcPr>
                <w:tcW w:w="4394" w:type="dxa"/>
                <w:gridSpan w:val="6"/>
                <w:tcBorders>
                  <w:left w:val="nil"/>
                  <w:right w:val="nil"/>
                </w:tcBorders>
                <w:shd w:val="clear" w:color="auto" w:fill="auto"/>
                <w:vAlign w:val="center"/>
              </w:tcPr>
              <w:p w14:paraId="786ED140" w14:textId="32C6ABA9" w:rsidR="00434445" w:rsidRPr="008A71C6" w:rsidRDefault="00C964E3" w:rsidP="00434445">
                <w:pPr>
                  <w:pStyle w:val="Textodocampo"/>
                  <w:rPr>
                    <w:rFonts w:ascii="Arial Narrow" w:hAnsi="Arial Narrow"/>
                    <w:b w:val="0"/>
                    <w:lang w:val="pt-BR"/>
                  </w:rPr>
                </w:pPr>
                <w:r>
                  <w:rPr>
                    <w:rFonts w:ascii="Arial Narrow" w:hAnsi="Arial Narrow"/>
                    <w:lang w:val="pt-BR"/>
                  </w:rPr>
                  <w:t>Não</w:t>
                </w:r>
              </w:p>
            </w:tc>
          </w:sdtContent>
        </w:sdt>
      </w:tr>
      <w:permEnd w:id="1181419621"/>
      <w:permEnd w:id="1535524636"/>
      <w:tr w:rsidR="00180B43" w:rsidRPr="008A71C6" w14:paraId="1F21043A" w14:textId="77777777" w:rsidTr="00731532">
        <w:trPr>
          <w:trHeight w:val="265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195CFB4A" w14:textId="77777777" w:rsidR="00180B43" w:rsidRPr="008A71C6" w:rsidRDefault="00180B43" w:rsidP="00434445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</w:p>
        </w:tc>
      </w:tr>
      <w:tr w:rsidR="00434445" w:rsidRPr="008A71C6" w14:paraId="6C573C41" w14:textId="77777777" w:rsidTr="008A71C6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1F497D" w:themeFill="text2"/>
            <w:vAlign w:val="center"/>
          </w:tcPr>
          <w:p w14:paraId="50ABDD57" w14:textId="77777777" w:rsidR="00434445" w:rsidRPr="008A71C6" w:rsidRDefault="00434445" w:rsidP="00434445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>Tipo da Solicitação</w:t>
            </w:r>
          </w:p>
        </w:tc>
      </w:tr>
      <w:tr w:rsidR="00434445" w:rsidRPr="008A71C6" w14:paraId="092DE364" w14:textId="77777777" w:rsidTr="008A71C6">
        <w:trPr>
          <w:trHeight w:val="253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69AF67CC" w14:textId="77777777" w:rsidR="00434445" w:rsidRPr="008A71C6" w:rsidRDefault="00434445" w:rsidP="00434445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7A113F" w:rsidRPr="008A71C6" w14:paraId="451FE16F" w14:textId="77777777" w:rsidTr="007A113F">
        <w:trPr>
          <w:gridAfter w:val="6"/>
          <w:wAfter w:w="44" w:type="dxa"/>
          <w:trHeight w:val="274"/>
          <w:jc w:val="center"/>
        </w:trPr>
        <w:tc>
          <w:tcPr>
            <w:tcW w:w="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79247B" w14:textId="77777777" w:rsidR="007A113F" w:rsidRPr="008A71C6" w:rsidRDefault="007A113F" w:rsidP="00434445">
            <w:pPr>
              <w:pStyle w:val="Caixadeseleo"/>
              <w:jc w:val="left"/>
              <w:rPr>
                <w:rFonts w:ascii="Arial Narrow" w:hAnsi="Arial Narrow"/>
                <w:lang w:val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96285" w14:textId="77777777" w:rsidR="007A113F" w:rsidRPr="008A71C6" w:rsidRDefault="007A113F" w:rsidP="00CC27A3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  <w:permStart w:id="2028173142" w:edGrp="everyone"/>
            <w:r w:rsidRPr="008A71C6">
              <w:rPr>
                <w:rFonts w:ascii="Arial Narrow" w:hAnsi="Arial Narrow"/>
                <w:lang w:val="pt-BR"/>
              </w:rPr>
              <w:t>X</w:t>
            </w:r>
            <w:permEnd w:id="2028173142"/>
          </w:p>
        </w:tc>
        <w:tc>
          <w:tcPr>
            <w:tcW w:w="2127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C54802" w14:textId="77777777" w:rsidR="007A113F" w:rsidRPr="008A71C6" w:rsidRDefault="007A113F" w:rsidP="00434445">
            <w:pPr>
              <w:pStyle w:val="Corpodetexto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lang w:val="pt-BR"/>
              </w:rPr>
              <w:t>Criação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C683756" w14:textId="77777777" w:rsidR="007A113F" w:rsidRPr="008A71C6" w:rsidRDefault="007A113F" w:rsidP="00434445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180B43" w:rsidRPr="008A71C6" w14:paraId="015BE8B2" w14:textId="77777777" w:rsidTr="007E3D17">
        <w:trPr>
          <w:gridAfter w:val="1"/>
          <w:wAfter w:w="44" w:type="dxa"/>
          <w:trHeight w:val="274"/>
          <w:jc w:val="center"/>
        </w:trPr>
        <w:tc>
          <w:tcPr>
            <w:tcW w:w="10065" w:type="dxa"/>
            <w:gridSpan w:val="12"/>
            <w:shd w:val="clear" w:color="auto" w:fill="auto"/>
            <w:vAlign w:val="center"/>
          </w:tcPr>
          <w:p w14:paraId="73182BF9" w14:textId="77777777" w:rsidR="00180B43" w:rsidRPr="008A71C6" w:rsidRDefault="00180B43" w:rsidP="00434445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434445" w:rsidRPr="008A71C6" w14:paraId="537BC57A" w14:textId="77777777" w:rsidTr="008A71C6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1F497D" w:themeFill="text2"/>
            <w:vAlign w:val="center"/>
          </w:tcPr>
          <w:p w14:paraId="3DFAA43E" w14:textId="77777777" w:rsidR="00434445" w:rsidRPr="008A71C6" w:rsidRDefault="00434445" w:rsidP="00434445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>Perfil</w:t>
            </w:r>
          </w:p>
        </w:tc>
      </w:tr>
      <w:tr w:rsidR="00434445" w:rsidRPr="008A71C6" w14:paraId="7B5225F8" w14:textId="77777777" w:rsidTr="008A71C6">
        <w:trPr>
          <w:trHeight w:val="253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4E53AE4A" w14:textId="77777777" w:rsidR="00434445" w:rsidRPr="008A71C6" w:rsidRDefault="00434445" w:rsidP="00434445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434445" w:rsidRPr="008A71C6" w14:paraId="6288632F" w14:textId="77777777" w:rsidTr="008A71C6">
        <w:trPr>
          <w:gridAfter w:val="2"/>
          <w:wAfter w:w="2596" w:type="dxa"/>
          <w:trHeight w:val="420"/>
          <w:jc w:val="center"/>
        </w:trPr>
        <w:tc>
          <w:tcPr>
            <w:tcW w:w="3970" w:type="dxa"/>
            <w:gridSpan w:val="6"/>
            <w:shd w:val="clear" w:color="auto" w:fill="auto"/>
            <w:vAlign w:val="center"/>
          </w:tcPr>
          <w:p w14:paraId="19879A2D" w14:textId="77777777" w:rsidR="00434445" w:rsidRPr="008A71C6" w:rsidRDefault="00434445" w:rsidP="00997659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1203267235" w:edGrp="everyone" w:colFirst="1" w:colLast="1"/>
            <w:r w:rsidRPr="008A71C6">
              <w:rPr>
                <w:rFonts w:ascii="Arial Narrow" w:hAnsi="Arial Narrow"/>
                <w:lang w:val="pt-BR"/>
              </w:rPr>
              <w:t xml:space="preserve">Nome Completo de um Funcionário que terá o Perfil </w:t>
            </w:r>
            <w:r w:rsidR="00997659" w:rsidRPr="008A71C6">
              <w:rPr>
                <w:rFonts w:ascii="Arial Narrow" w:hAnsi="Arial Narrow"/>
                <w:lang w:val="pt-BR"/>
              </w:rPr>
              <w:t xml:space="preserve">de Acesso às Pastas de Rede </w:t>
            </w:r>
            <w:r w:rsidRPr="008A71C6">
              <w:rPr>
                <w:rFonts w:ascii="Arial Narrow" w:hAnsi="Arial Narrow"/>
                <w:lang w:val="pt-BR"/>
              </w:rPr>
              <w:t>Copiado:</w:t>
            </w:r>
          </w:p>
        </w:tc>
        <w:tc>
          <w:tcPr>
            <w:tcW w:w="35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32663A" w14:textId="0AB43216" w:rsidR="00434445" w:rsidRPr="00820461" w:rsidRDefault="00434445" w:rsidP="00CC27A3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permEnd w:id="1203267235"/>
      <w:tr w:rsidR="00434445" w:rsidRPr="008A71C6" w14:paraId="53992436" w14:textId="77777777" w:rsidTr="008A71C6">
        <w:trPr>
          <w:trHeight w:val="472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2551F10C" w14:textId="77777777" w:rsidR="00434445" w:rsidRPr="008A71C6" w:rsidRDefault="00434445" w:rsidP="00434445">
            <w:pPr>
              <w:jc w:val="center"/>
              <w:rPr>
                <w:rFonts w:ascii="Arial Narrow" w:hAnsi="Arial Narrow"/>
                <w:sz w:val="19"/>
                <w:szCs w:val="19"/>
              </w:rPr>
            </w:pPr>
            <w:r w:rsidRPr="008A71C6">
              <w:rPr>
                <w:rFonts w:ascii="Arial Narrow" w:hAnsi="Arial Narrow"/>
                <w:color w:val="FF0000"/>
                <w:sz w:val="19"/>
                <w:szCs w:val="19"/>
                <w:lang w:val="pt-BR"/>
              </w:rPr>
              <w:t>Qualquer outro tipo de acesso deverá ser solicitado via chamado específico na Ferramenta do CSC. (Ex.: SAP, MBI, Metadados).</w:t>
            </w:r>
          </w:p>
        </w:tc>
      </w:tr>
      <w:tr w:rsidR="00434445" w:rsidRPr="008A71C6" w14:paraId="1EF4ACC9" w14:textId="77777777" w:rsidTr="008A71C6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1F497D" w:themeFill="text2"/>
            <w:vAlign w:val="center"/>
          </w:tcPr>
          <w:p w14:paraId="350F1711" w14:textId="77777777" w:rsidR="00434445" w:rsidRPr="008A71C6" w:rsidRDefault="00434445" w:rsidP="00434445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>Informações Adicionais</w:t>
            </w:r>
          </w:p>
        </w:tc>
      </w:tr>
      <w:tr w:rsidR="00434445" w:rsidRPr="008A71C6" w14:paraId="1E385E8A" w14:textId="77777777" w:rsidTr="008A71C6">
        <w:trPr>
          <w:trHeight w:val="253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2B956B0B" w14:textId="77777777" w:rsidR="00434445" w:rsidRPr="008A71C6" w:rsidRDefault="00434445" w:rsidP="00434445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434445" w:rsidRPr="008A71C6" w14:paraId="1C8F050C" w14:textId="77777777" w:rsidTr="008A71C6">
        <w:trPr>
          <w:gridAfter w:val="2"/>
          <w:wAfter w:w="2596" w:type="dxa"/>
          <w:trHeight w:val="1320"/>
          <w:jc w:val="center"/>
        </w:trPr>
        <w:tc>
          <w:tcPr>
            <w:tcW w:w="3970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F89EE" w14:textId="77777777" w:rsidR="00434445" w:rsidRPr="008A71C6" w:rsidRDefault="00434445" w:rsidP="00434445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993929006" w:edGrp="everyone" w:colFirst="1" w:colLast="1"/>
            <w:r w:rsidRPr="008A71C6">
              <w:rPr>
                <w:rFonts w:ascii="Arial Narrow" w:hAnsi="Arial Narrow"/>
                <w:lang w:val="pt-BR"/>
              </w:rPr>
              <w:t>Informações Adicionais:</w:t>
            </w:r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B5955" w14:textId="246D13E8" w:rsidR="00434445" w:rsidRPr="008A71C6" w:rsidRDefault="00434445" w:rsidP="00434445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permEnd w:id="993929006"/>
      <w:tr w:rsidR="00180B43" w:rsidRPr="008A71C6" w14:paraId="55524763" w14:textId="77777777" w:rsidTr="0064606E">
        <w:trPr>
          <w:trHeight w:val="131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35C157CE" w14:textId="77777777" w:rsidR="00180B43" w:rsidRPr="008A71C6" w:rsidRDefault="00180B43" w:rsidP="00434445">
            <w:pPr>
              <w:rPr>
                <w:rFonts w:ascii="Arial Narrow" w:hAnsi="Arial Narrow"/>
                <w:sz w:val="19"/>
                <w:szCs w:val="19"/>
              </w:rPr>
            </w:pPr>
          </w:p>
        </w:tc>
      </w:tr>
      <w:tr w:rsidR="00434445" w:rsidRPr="008A71C6" w14:paraId="453622A3" w14:textId="77777777" w:rsidTr="008A71C6">
        <w:trPr>
          <w:trHeight w:val="288"/>
          <w:jc w:val="center"/>
        </w:trPr>
        <w:tc>
          <w:tcPr>
            <w:tcW w:w="10109" w:type="dxa"/>
            <w:gridSpan w:val="13"/>
            <w:shd w:val="clear" w:color="auto" w:fill="1F497D" w:themeFill="text2"/>
            <w:vAlign w:val="center"/>
          </w:tcPr>
          <w:p w14:paraId="50897ABA" w14:textId="77777777" w:rsidR="00434445" w:rsidRPr="008A71C6" w:rsidRDefault="00434445" w:rsidP="00434445">
            <w:pPr>
              <w:pStyle w:val="Ttulo3"/>
              <w:outlineLvl w:val="2"/>
              <w:rPr>
                <w:rFonts w:ascii="Arial Narrow" w:hAnsi="Arial Narrow"/>
                <w:b w:val="0"/>
                <w:sz w:val="19"/>
                <w:szCs w:val="19"/>
                <w:lang w:val="pt-BR"/>
              </w:rPr>
            </w:pPr>
          </w:p>
        </w:tc>
      </w:tr>
      <w:tr w:rsidR="00D41B18" w:rsidRPr="008A71C6" w14:paraId="606FAACF" w14:textId="77777777" w:rsidTr="008A71C6">
        <w:trPr>
          <w:gridAfter w:val="3"/>
          <w:wAfter w:w="4131" w:type="dxa"/>
          <w:trHeight w:val="140"/>
          <w:jc w:val="center"/>
        </w:trPr>
        <w:tc>
          <w:tcPr>
            <w:tcW w:w="5978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14:paraId="48DBA4BA" w14:textId="77777777" w:rsidR="00180B43" w:rsidRDefault="00180B43" w:rsidP="00F3009C">
            <w:pPr>
              <w:jc w:val="center"/>
              <w:rPr>
                <w:rFonts w:ascii="Arial Narrow" w:hAnsi="Arial Narrow"/>
                <w:b/>
                <w:sz w:val="19"/>
                <w:szCs w:val="19"/>
                <w:lang w:val="pt-BR"/>
              </w:rPr>
            </w:pPr>
          </w:p>
          <w:p w14:paraId="2D4B416C" w14:textId="77777777" w:rsidR="00D41B18" w:rsidRPr="00E01E12" w:rsidRDefault="009E7E8F" w:rsidP="00F3009C">
            <w:pPr>
              <w:jc w:val="center"/>
              <w:rPr>
                <w:rFonts w:ascii="Arial Narrow" w:hAnsi="Arial Narrow"/>
                <w:b/>
                <w:sz w:val="32"/>
                <w:szCs w:val="32"/>
                <w:lang w:val="pt-BR"/>
              </w:rPr>
            </w:pP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fldChar w:fldCharType="begin"/>
            </w: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instrText xml:space="preserve"> TIME \@ "dddd, d' de 'MMMM' de 'yyyy" </w:instrText>
            </w: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fldChar w:fldCharType="separate"/>
            </w:r>
            <w:r w:rsidR="00C964E3">
              <w:rPr>
                <w:rFonts w:ascii="Arial Narrow" w:hAnsi="Arial Narrow"/>
                <w:b/>
                <w:noProof/>
                <w:sz w:val="32"/>
                <w:szCs w:val="32"/>
                <w:lang w:val="pt-BR"/>
              </w:rPr>
              <w:t>terça-feira, 25 de março de 2025</w:t>
            </w: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fldChar w:fldCharType="end"/>
            </w: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t>.</w:t>
            </w:r>
            <w:bookmarkStart w:id="0" w:name="_GoBack"/>
            <w:bookmarkEnd w:id="0"/>
          </w:p>
          <w:p w14:paraId="3B199B82" w14:textId="77777777" w:rsidR="00180B43" w:rsidRPr="008A71C6" w:rsidRDefault="00180B43" w:rsidP="00F3009C">
            <w:pPr>
              <w:jc w:val="center"/>
              <w:rPr>
                <w:rFonts w:ascii="Arial Narrow" w:hAnsi="Arial Narrow"/>
                <w:b/>
                <w:sz w:val="19"/>
                <w:szCs w:val="19"/>
                <w:lang w:val="pt-BR"/>
              </w:rPr>
            </w:pPr>
          </w:p>
        </w:tc>
      </w:tr>
      <w:tr w:rsidR="00434445" w:rsidRPr="008A71C6" w14:paraId="7C0D2561" w14:textId="77777777" w:rsidTr="008A71C6">
        <w:trPr>
          <w:trHeight w:val="621"/>
          <w:jc w:val="center"/>
        </w:trPr>
        <w:tc>
          <w:tcPr>
            <w:tcW w:w="10109" w:type="dxa"/>
            <w:gridSpan w:val="13"/>
            <w:shd w:val="clear" w:color="auto" w:fill="auto"/>
            <w:vAlign w:val="center"/>
          </w:tcPr>
          <w:p w14:paraId="36F8A636" w14:textId="77777777" w:rsidR="00434445" w:rsidRPr="008A71C6" w:rsidRDefault="003C0688" w:rsidP="00D13DCB">
            <w:pPr>
              <w:pStyle w:val="Corpodetexto"/>
              <w:jc w:val="right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color w:val="FF0000"/>
                <w:lang w:val="pt-BR"/>
              </w:rPr>
              <w:t>*Preenchimento Obrigatório</w:t>
            </w:r>
            <w:r w:rsidR="002241BC" w:rsidRPr="008A71C6">
              <w:rPr>
                <w:rFonts w:ascii="Arial Narrow" w:hAnsi="Arial Narrow"/>
                <w:color w:val="FF0000"/>
                <w:lang w:val="pt-BR"/>
              </w:rPr>
              <w:t xml:space="preserve"> de </w:t>
            </w:r>
            <w:r w:rsidR="00D13DCB" w:rsidRPr="008A71C6">
              <w:rPr>
                <w:rFonts w:ascii="Arial Narrow" w:hAnsi="Arial Narrow"/>
                <w:color w:val="FF0000"/>
                <w:lang w:val="pt-BR"/>
              </w:rPr>
              <w:t>T</w:t>
            </w:r>
            <w:r w:rsidR="002241BC" w:rsidRPr="008A71C6">
              <w:rPr>
                <w:rFonts w:ascii="Arial Narrow" w:hAnsi="Arial Narrow"/>
                <w:color w:val="FF0000"/>
                <w:lang w:val="pt-BR"/>
              </w:rPr>
              <w:t xml:space="preserve">odos os </w:t>
            </w:r>
            <w:r w:rsidR="00D13DCB" w:rsidRPr="008A71C6">
              <w:rPr>
                <w:rFonts w:ascii="Arial Narrow" w:hAnsi="Arial Narrow"/>
                <w:color w:val="FF0000"/>
                <w:lang w:val="pt-BR"/>
              </w:rPr>
              <w:t>C</w:t>
            </w:r>
            <w:r w:rsidR="002241BC" w:rsidRPr="008A71C6">
              <w:rPr>
                <w:rFonts w:ascii="Arial Narrow" w:hAnsi="Arial Narrow"/>
                <w:color w:val="FF0000"/>
                <w:lang w:val="pt-BR"/>
              </w:rPr>
              <w:t>ampos</w:t>
            </w:r>
            <w:r w:rsidR="00434445" w:rsidRPr="008A71C6">
              <w:rPr>
                <w:rFonts w:ascii="Arial Narrow" w:hAnsi="Arial Narrow"/>
                <w:color w:val="FF0000"/>
                <w:lang w:val="pt-BR"/>
              </w:rPr>
              <w:t>.</w:t>
            </w:r>
          </w:p>
        </w:tc>
      </w:tr>
    </w:tbl>
    <w:p w14:paraId="1F5FEA2F" w14:textId="77777777" w:rsidR="00193799" w:rsidRPr="008A71C6" w:rsidRDefault="00193799" w:rsidP="00CB1F0F">
      <w:pPr>
        <w:tabs>
          <w:tab w:val="left" w:pos="3030"/>
        </w:tabs>
        <w:rPr>
          <w:rFonts w:ascii="Arial Narrow" w:hAnsi="Arial Narrow"/>
          <w:sz w:val="19"/>
          <w:szCs w:val="19"/>
          <w:lang w:val="pt-BR"/>
        </w:rPr>
      </w:pPr>
    </w:p>
    <w:sectPr w:rsidR="00193799" w:rsidRPr="008A71C6" w:rsidSect="00CD1618">
      <w:headerReference w:type="default" r:id="rId8"/>
      <w:footerReference w:type="default" r:id="rId9"/>
      <w:pgSz w:w="11907" w:h="1683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32F30" w14:textId="77777777" w:rsidR="00C92529" w:rsidRDefault="00C92529" w:rsidP="00E47F95">
      <w:r>
        <w:separator/>
      </w:r>
    </w:p>
  </w:endnote>
  <w:endnote w:type="continuationSeparator" w:id="0">
    <w:p w14:paraId="6D53AF52" w14:textId="77777777" w:rsidR="00C92529" w:rsidRDefault="00C92529" w:rsidP="00E4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0ED4B" w14:textId="77777777" w:rsidR="0003792B" w:rsidRPr="00AD04CC" w:rsidRDefault="0003792B" w:rsidP="0003792B">
    <w:pPr>
      <w:widowControl w:val="0"/>
      <w:autoSpaceDE w:val="0"/>
      <w:autoSpaceDN w:val="0"/>
      <w:adjustRightInd w:val="0"/>
      <w:spacing w:before="38"/>
      <w:ind w:left="100" w:right="-20"/>
      <w:rPr>
        <w:rFonts w:ascii="Arial Narrow" w:hAnsi="Arial Narrow" w:cs="Arial Narrow"/>
        <w:sz w:val="18"/>
        <w:szCs w:val="18"/>
        <w:lang w:val="pt-BR"/>
      </w:rPr>
    </w:pPr>
    <w:r>
      <w:rPr>
        <w:rFonts w:ascii="Arial Narrow" w:hAnsi="Arial Narrow" w:cs="Arial Narrow"/>
        <w:i/>
        <w:iCs/>
        <w:sz w:val="18"/>
        <w:szCs w:val="18"/>
        <w:lang w:val="pt-BR"/>
      </w:rPr>
      <w:t>I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m</w:t>
    </w:r>
    <w:r>
      <w:rPr>
        <w:rFonts w:ascii="Arial Narrow" w:hAnsi="Arial Narrow" w:cs="Arial Narrow"/>
        <w:i/>
        <w:iCs/>
        <w:sz w:val="18"/>
        <w:szCs w:val="18"/>
        <w:lang w:val="pt-BR"/>
      </w:rPr>
      <w:t>p</w:t>
    </w:r>
    <w:r>
      <w:rPr>
        <w:rFonts w:ascii="Arial Narrow" w:hAnsi="Arial Narrow" w:cs="Arial Narrow"/>
        <w:i/>
        <w:iCs/>
        <w:spacing w:val="-2"/>
        <w:sz w:val="18"/>
        <w:szCs w:val="18"/>
        <w:lang w:val="pt-BR"/>
      </w:rPr>
      <w:t>r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e</w:t>
    </w:r>
    <w:r>
      <w:rPr>
        <w:rFonts w:ascii="Arial Narrow" w:hAnsi="Arial Narrow" w:cs="Arial Narrow"/>
        <w:i/>
        <w:iCs/>
        <w:spacing w:val="3"/>
        <w:sz w:val="18"/>
        <w:szCs w:val="18"/>
        <w:lang w:val="pt-BR"/>
      </w:rPr>
      <w:t>s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s</w:t>
    </w:r>
    <w:r>
      <w:rPr>
        <w:rFonts w:ascii="Arial Narrow" w:hAnsi="Arial Narrow" w:cs="Arial Narrow"/>
        <w:i/>
        <w:iCs/>
        <w:sz w:val="18"/>
        <w:szCs w:val="18"/>
        <w:lang w:val="pt-BR"/>
      </w:rPr>
      <w:t>ão</w:t>
    </w:r>
    <w:r>
      <w:rPr>
        <w:rFonts w:ascii="Arial Narrow" w:hAnsi="Arial Narrow" w:cs="Arial Narrow"/>
        <w:i/>
        <w:iCs/>
        <w:spacing w:val="2"/>
        <w:sz w:val="18"/>
        <w:szCs w:val="18"/>
        <w:lang w:val="pt-BR"/>
      </w:rPr>
      <w:t xml:space="preserve"> </w:t>
    </w:r>
    <w:r>
      <w:rPr>
        <w:rFonts w:ascii="Arial Narrow" w:hAnsi="Arial Narrow" w:cs="Arial Narrow"/>
        <w:i/>
        <w:iCs/>
        <w:sz w:val="18"/>
        <w:szCs w:val="18"/>
        <w:lang w:val="pt-BR"/>
      </w:rPr>
      <w:t>não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 xml:space="preserve"> </w:t>
    </w:r>
    <w:r>
      <w:rPr>
        <w:rFonts w:ascii="Arial Narrow" w:hAnsi="Arial Narrow" w:cs="Arial Narrow"/>
        <w:i/>
        <w:iCs/>
        <w:spacing w:val="3"/>
        <w:sz w:val="18"/>
        <w:szCs w:val="18"/>
        <w:lang w:val="pt-BR"/>
      </w:rPr>
      <w:t>c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o</w:t>
    </w:r>
    <w:r>
      <w:rPr>
        <w:rFonts w:ascii="Arial Narrow" w:hAnsi="Arial Narrow" w:cs="Arial Narrow"/>
        <w:i/>
        <w:iCs/>
        <w:sz w:val="18"/>
        <w:szCs w:val="18"/>
        <w:lang w:val="pt-BR"/>
      </w:rPr>
      <w:t>n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t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r</w:t>
    </w:r>
    <w:r>
      <w:rPr>
        <w:rFonts w:ascii="Arial Narrow" w:hAnsi="Arial Narrow" w:cs="Arial Narrow"/>
        <w:i/>
        <w:iCs/>
        <w:sz w:val="18"/>
        <w:szCs w:val="18"/>
        <w:lang w:val="pt-BR"/>
      </w:rPr>
      <w:t>o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l</w:t>
    </w:r>
    <w:r>
      <w:rPr>
        <w:rFonts w:ascii="Arial Narrow" w:hAnsi="Arial Narrow" w:cs="Arial Narrow"/>
        <w:i/>
        <w:iCs/>
        <w:sz w:val="18"/>
        <w:szCs w:val="18"/>
        <w:lang w:val="pt-BR"/>
      </w:rPr>
      <w:t>a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d</w:t>
    </w:r>
    <w:r>
      <w:rPr>
        <w:rFonts w:ascii="Arial Narrow" w:hAnsi="Arial Narrow" w:cs="Arial Narrow"/>
        <w:i/>
        <w:iCs/>
        <w:sz w:val="18"/>
        <w:szCs w:val="18"/>
        <w:lang w:val="pt-BR"/>
      </w:rPr>
      <w:t>a</w:t>
    </w:r>
  </w:p>
  <w:p w14:paraId="7F7C45F6" w14:textId="77777777" w:rsidR="0003792B" w:rsidRDefault="000379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A1EAC" w14:textId="77777777" w:rsidR="00C92529" w:rsidRDefault="00C92529" w:rsidP="00E47F95">
      <w:r>
        <w:separator/>
      </w:r>
    </w:p>
  </w:footnote>
  <w:footnote w:type="continuationSeparator" w:id="0">
    <w:p w14:paraId="31C28832" w14:textId="77777777" w:rsidR="00C92529" w:rsidRDefault="00C92529" w:rsidP="00E47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7" w:type="dxa"/>
      <w:tblInd w:w="-71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42"/>
      <w:gridCol w:w="1916"/>
      <w:gridCol w:w="1917"/>
      <w:gridCol w:w="1797"/>
      <w:gridCol w:w="1204"/>
      <w:gridCol w:w="1631"/>
    </w:tblGrid>
    <w:tr w:rsidR="00E32F82" w:rsidRPr="000A3AEF" w14:paraId="6369C2F8" w14:textId="77777777" w:rsidTr="00341D5C">
      <w:trPr>
        <w:trHeight w:hRule="exact" w:val="1286"/>
      </w:trPr>
      <w:tc>
        <w:tcPr>
          <w:tcW w:w="557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B38B95" w14:textId="77777777" w:rsidR="00E32F82" w:rsidRPr="00793E9F" w:rsidRDefault="00E32F82" w:rsidP="00793E9F">
          <w:pPr>
            <w:widowControl w:val="0"/>
            <w:tabs>
              <w:tab w:val="left" w:pos="2040"/>
            </w:tabs>
            <w:autoSpaceDE w:val="0"/>
            <w:autoSpaceDN w:val="0"/>
            <w:adjustRightInd w:val="0"/>
            <w:spacing w:line="360" w:lineRule="auto"/>
            <w:ind w:left="142" w:right="-20"/>
            <w:rPr>
              <w:rFonts w:ascii="Arial Narrow" w:hAnsi="Arial Narrow" w:cs="Arial Narrow"/>
              <w:sz w:val="20"/>
              <w:szCs w:val="20"/>
              <w:lang w:val="pt-BR"/>
            </w:rPr>
          </w:pPr>
          <w:r>
            <w:rPr>
              <w:rFonts w:ascii="Arial Narrow" w:hAnsi="Arial Narrow" w:cs="Arial Narrow"/>
              <w:spacing w:val="1"/>
              <w:sz w:val="20"/>
              <w:szCs w:val="20"/>
              <w:lang w:val="pt-BR"/>
            </w:rPr>
            <w:t>Sistema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:</w:t>
          </w:r>
          <w:r>
            <w:rPr>
              <w:rFonts w:ascii="Arial Narrow" w:hAnsi="Arial Narrow" w:cs="Arial Narrow"/>
              <w:sz w:val="20"/>
              <w:szCs w:val="20"/>
              <w:lang w:val="pt-BR"/>
            </w:rPr>
            <w:t xml:space="preserve">             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 xml:space="preserve"> </w:t>
          </w:r>
          <w:r>
            <w:rPr>
              <w:rFonts w:ascii="Arial Narrow" w:hAnsi="Arial Narrow" w:cs="Arial Narrow"/>
              <w:sz w:val="20"/>
              <w:szCs w:val="20"/>
              <w:lang w:val="pt-BR"/>
            </w:rPr>
            <w:t xml:space="preserve">         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Si</w:t>
          </w: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  <w:lang w:val="pt-BR"/>
            </w:rPr>
            <w:t>st</w:t>
          </w:r>
          <w:r w:rsidRPr="00D455C2">
            <w:rPr>
              <w:rFonts w:ascii="Arial Narrow" w:hAnsi="Arial Narrow" w:cs="Arial Narrow"/>
              <w:b/>
              <w:bCs/>
              <w:spacing w:val="2"/>
              <w:sz w:val="20"/>
              <w:szCs w:val="20"/>
              <w:lang w:val="pt-BR"/>
            </w:rPr>
            <w:t>e</w:t>
          </w:r>
          <w:r w:rsidRPr="00D455C2">
            <w:rPr>
              <w:rFonts w:ascii="Arial Narrow" w:hAnsi="Arial Narrow" w:cs="Arial Narrow"/>
              <w:b/>
              <w:bCs/>
              <w:spacing w:val="1"/>
              <w:sz w:val="20"/>
              <w:szCs w:val="20"/>
              <w:lang w:val="pt-BR"/>
            </w:rPr>
            <w:t>m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a</w:t>
          </w: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D455C2">
            <w:rPr>
              <w:rFonts w:ascii="Arial Narrow" w:hAnsi="Arial Narrow" w:cs="Arial Narrow"/>
              <w:b/>
              <w:bCs/>
              <w:spacing w:val="1"/>
              <w:sz w:val="20"/>
              <w:szCs w:val="20"/>
              <w:lang w:val="pt-BR"/>
            </w:rPr>
            <w:t>d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e</w:t>
          </w: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Tecnologia da Informação</w:t>
          </w:r>
        </w:p>
        <w:p w14:paraId="26FED176" w14:textId="77777777" w:rsidR="00E32F82" w:rsidRPr="00793E9F" w:rsidRDefault="00E32F82" w:rsidP="00793E9F">
          <w:pPr>
            <w:widowControl w:val="0"/>
            <w:tabs>
              <w:tab w:val="left" w:pos="1673"/>
            </w:tabs>
            <w:autoSpaceDE w:val="0"/>
            <w:autoSpaceDN w:val="0"/>
            <w:adjustRightInd w:val="0"/>
            <w:spacing w:line="360" w:lineRule="auto"/>
            <w:ind w:left="142" w:right="-20"/>
            <w:rPr>
              <w:rFonts w:ascii="Arial Narrow" w:hAnsi="Arial Narrow" w:cs="Arial Narrow"/>
              <w:sz w:val="20"/>
              <w:szCs w:val="20"/>
              <w:lang w:val="pt-BR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  <w:lang w:val="pt-BR"/>
            </w:rPr>
            <w:t>N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o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  <w:lang w:val="pt-BR"/>
            </w:rPr>
            <w:t>m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e</w:t>
          </w:r>
          <w:r w:rsidRPr="00D455C2">
            <w:rPr>
              <w:rFonts w:ascii="Arial Narrow" w:hAnsi="Arial Narrow" w:cs="Arial Narrow"/>
              <w:spacing w:val="7"/>
              <w:sz w:val="20"/>
              <w:szCs w:val="20"/>
              <w:lang w:val="pt-BR"/>
            </w:rPr>
            <w:t xml:space="preserve"> 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do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 Narrow" w:hAnsi="Arial Narrow" w:cs="Arial Narrow"/>
              <w:spacing w:val="2"/>
              <w:sz w:val="20"/>
              <w:szCs w:val="20"/>
              <w:lang w:val="pt-BR"/>
            </w:rPr>
            <w:t>Documento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:</w:t>
          </w:r>
          <w:r>
            <w:rPr>
              <w:rFonts w:ascii="Arial Narrow" w:hAnsi="Arial Narrow" w:cs="Arial Narrow"/>
              <w:sz w:val="20"/>
              <w:szCs w:val="20"/>
              <w:lang w:val="pt-BR"/>
            </w:rPr>
            <w:t xml:space="preserve"> 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 xml:space="preserve"> </w:t>
          </w:r>
          <w:r>
            <w:rPr>
              <w:rFonts w:ascii="Arial Narrow" w:hAnsi="Arial Narrow" w:cs="Arial Narrow"/>
              <w:b/>
              <w:bCs/>
              <w:spacing w:val="-1"/>
              <w:sz w:val="20"/>
              <w:szCs w:val="20"/>
              <w:lang w:val="pt-BR"/>
            </w:rPr>
            <w:t xml:space="preserve">Formulário de Solicitação </w:t>
          </w:r>
          <w:r w:rsidR="001537B0">
            <w:rPr>
              <w:rFonts w:ascii="Arial Narrow" w:hAnsi="Arial Narrow" w:cs="Arial Narrow"/>
              <w:b/>
              <w:bCs/>
              <w:spacing w:val="-1"/>
              <w:sz w:val="20"/>
              <w:szCs w:val="20"/>
              <w:lang w:val="pt-BR"/>
            </w:rPr>
            <w:t>de Usuário de Rede</w:t>
          </w:r>
        </w:p>
        <w:p w14:paraId="18B658F0" w14:textId="77777777" w:rsidR="00E32F82" w:rsidRPr="000A3AEF" w:rsidRDefault="00E32F82" w:rsidP="00793E9F">
          <w:pPr>
            <w:widowControl w:val="0"/>
            <w:tabs>
              <w:tab w:val="left" w:pos="2020"/>
            </w:tabs>
            <w:autoSpaceDE w:val="0"/>
            <w:autoSpaceDN w:val="0"/>
            <w:adjustRightInd w:val="0"/>
            <w:spacing w:line="360" w:lineRule="auto"/>
            <w:ind w:left="142" w:right="-20"/>
            <w:rPr>
              <w:rFonts w:ascii="Arial Narrow" w:hAnsi="Arial Narrow"/>
              <w:sz w:val="20"/>
              <w:szCs w:val="20"/>
              <w:lang w:val="pt-BR"/>
            </w:rPr>
          </w:pPr>
          <w:r w:rsidRPr="000A3AEF">
            <w:rPr>
              <w:rFonts w:ascii="Arial Narrow" w:hAnsi="Arial Narrow" w:cs="Arial Narrow"/>
              <w:spacing w:val="-1"/>
              <w:sz w:val="20"/>
              <w:szCs w:val="20"/>
              <w:lang w:val="pt-BR"/>
            </w:rPr>
            <w:t>N</w:t>
          </w:r>
          <w:r w:rsidRPr="000A3AEF">
            <w:rPr>
              <w:rFonts w:ascii="Arial Narrow" w:hAnsi="Arial Narrow" w:cs="Arial Narrow"/>
              <w:sz w:val="20"/>
              <w:szCs w:val="20"/>
              <w:lang w:val="pt-BR"/>
            </w:rPr>
            <w:t>º</w:t>
          </w:r>
          <w:r w:rsidRPr="000A3AEF">
            <w:rPr>
              <w:rFonts w:ascii="Arial Narrow" w:hAnsi="Arial Narrow" w:cs="Arial Narrow"/>
              <w:spacing w:val="4"/>
              <w:sz w:val="20"/>
              <w:szCs w:val="20"/>
              <w:lang w:val="pt-BR"/>
            </w:rPr>
            <w:t xml:space="preserve"> </w:t>
          </w:r>
          <w:r w:rsidRPr="000A3AEF">
            <w:rPr>
              <w:rFonts w:ascii="Arial Narrow" w:hAnsi="Arial Narrow" w:cs="Arial Narrow"/>
              <w:sz w:val="20"/>
              <w:szCs w:val="20"/>
              <w:lang w:val="pt-BR"/>
            </w:rPr>
            <w:t>do</w:t>
          </w:r>
          <w:r w:rsidRPr="000A3AEF">
            <w:rPr>
              <w:rFonts w:ascii="Arial Narrow" w:hAnsi="Arial Narrow" w:cs="Arial Narrow"/>
              <w:spacing w:val="1"/>
              <w:sz w:val="20"/>
              <w:szCs w:val="20"/>
              <w:lang w:val="pt-BR"/>
            </w:rPr>
            <w:t xml:space="preserve"> Documento</w:t>
          </w:r>
          <w:r w:rsidRPr="000A3AEF">
            <w:rPr>
              <w:rFonts w:ascii="Arial Narrow" w:hAnsi="Arial Narrow" w:cs="Arial Narrow"/>
              <w:sz w:val="20"/>
              <w:szCs w:val="20"/>
              <w:lang w:val="pt-BR"/>
            </w:rPr>
            <w:t xml:space="preserve">:        </w:t>
          </w:r>
          <w:r>
            <w:rPr>
              <w:rFonts w:ascii="Arial Narrow" w:hAnsi="Arial Narrow"/>
              <w:b/>
              <w:color w:val="000000"/>
              <w:sz w:val="20"/>
              <w:szCs w:val="20"/>
              <w:lang w:val="pt-BR"/>
            </w:rPr>
            <w:t>000</w:t>
          </w:r>
          <w:r w:rsidR="00D96701">
            <w:rPr>
              <w:rFonts w:ascii="Arial Narrow" w:hAnsi="Arial Narrow"/>
              <w:b/>
              <w:color w:val="000000"/>
              <w:sz w:val="20"/>
              <w:szCs w:val="20"/>
              <w:lang w:val="pt-BR"/>
            </w:rPr>
            <w:t>1</w:t>
          </w:r>
        </w:p>
      </w:tc>
      <w:tc>
        <w:tcPr>
          <w:tcW w:w="463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7EA417" w14:textId="77777777" w:rsidR="00A4369A" w:rsidRPr="000A3AEF" w:rsidRDefault="00F81D14" w:rsidP="00A4369A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Arial Narrow" w:hAnsi="Arial Narrow"/>
              <w:sz w:val="20"/>
              <w:szCs w:val="20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34A22100" wp14:editId="4AD8CC80">
                <wp:extent cx="2114550" cy="5619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035" b="16730"/>
                        <a:stretch/>
                      </pic:blipFill>
                      <pic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E32F82" w:rsidRPr="00D455C2" w14:paraId="35DF773D" w14:textId="77777777" w:rsidTr="009B30B7">
      <w:trPr>
        <w:trHeight w:hRule="exact" w:val="504"/>
      </w:trPr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B69A245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D</w:t>
          </w:r>
          <w:r w:rsidRPr="00D455C2">
            <w:rPr>
              <w:rFonts w:ascii="Arial Narrow" w:hAnsi="Arial Narrow" w:cs="Arial Narrow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t</w:t>
          </w:r>
          <w:r w:rsidRPr="00D455C2">
            <w:rPr>
              <w:rFonts w:ascii="Arial Narrow" w:hAnsi="Arial Narrow" w:cs="Arial Narrow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7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sz w:val="20"/>
              <w:szCs w:val="20"/>
            </w:rPr>
            <w:t>de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sz w:val="20"/>
              <w:szCs w:val="20"/>
            </w:rPr>
            <w:t>E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m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z w:val="20"/>
              <w:szCs w:val="20"/>
            </w:rPr>
            <w:t>ssã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o</w:t>
          </w:r>
          <w:r w:rsidRPr="00D455C2"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4E832CC6" w14:textId="77777777" w:rsidR="00E32F82" w:rsidRPr="00D455C2" w:rsidRDefault="007A113F" w:rsidP="009B30B7">
          <w:pPr>
            <w:widowControl w:val="0"/>
            <w:autoSpaceDE w:val="0"/>
            <w:autoSpaceDN w:val="0"/>
            <w:adjustRightInd w:val="0"/>
            <w:spacing w:line="202" w:lineRule="exact"/>
            <w:ind w:left="284" w:right="-20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07/07/2015</w:t>
          </w:r>
        </w:p>
      </w:tc>
      <w:tc>
        <w:tcPr>
          <w:tcW w:w="19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9597D93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N</w:t>
          </w:r>
          <w:r w:rsidRPr="00D455C2">
            <w:rPr>
              <w:rFonts w:ascii="Arial Narrow" w:hAnsi="Arial Narrow" w:cs="Arial Narrow"/>
              <w:sz w:val="20"/>
              <w:szCs w:val="20"/>
            </w:rPr>
            <w:t>º</w:t>
          </w:r>
          <w:r w:rsidRPr="00D455C2">
            <w:rPr>
              <w:rFonts w:ascii="Arial Narrow" w:hAnsi="Arial Narrow" w:cs="Arial Narrow"/>
              <w:spacing w:val="4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sz w:val="20"/>
              <w:szCs w:val="20"/>
            </w:rPr>
            <w:t>de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ev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z w:val="20"/>
              <w:szCs w:val="20"/>
            </w:rPr>
            <w:t>são</w:t>
          </w:r>
          <w:r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19333B7C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ind w:left="284" w:right="79"/>
            <w:rPr>
              <w:rFonts w:ascii="Arial Narrow" w:hAnsi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b/>
              <w:bCs/>
              <w:sz w:val="20"/>
              <w:szCs w:val="20"/>
            </w:rPr>
            <w:t>01</w:t>
          </w:r>
        </w:p>
      </w:tc>
      <w:tc>
        <w:tcPr>
          <w:tcW w:w="19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D7DB7AC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z w:val="20"/>
              <w:szCs w:val="20"/>
            </w:rPr>
            <w:t>P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e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p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d</w:t>
          </w:r>
          <w:r w:rsidRPr="00D455C2">
            <w:rPr>
              <w:rFonts w:ascii="Arial Narrow" w:hAnsi="Arial Narrow" w:cs="Arial Narrow"/>
              <w:sz w:val="20"/>
              <w:szCs w:val="20"/>
            </w:rPr>
            <w:t>o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p</w:t>
          </w:r>
          <w:r w:rsidRPr="00D455C2">
            <w:rPr>
              <w:rFonts w:ascii="Arial Narrow" w:hAnsi="Arial Narrow" w:cs="Arial Narrow"/>
              <w:sz w:val="20"/>
              <w:szCs w:val="20"/>
            </w:rPr>
            <w:t>o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3AFC2118" w14:textId="77777777" w:rsidR="00E32F82" w:rsidRPr="00D455C2" w:rsidRDefault="009B30B7" w:rsidP="009B30B7">
          <w:pPr>
            <w:widowControl w:val="0"/>
            <w:autoSpaceDE w:val="0"/>
            <w:autoSpaceDN w:val="0"/>
            <w:adjustRightInd w:val="0"/>
            <w:ind w:left="284" w:right="-20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Vinicius Silva</w:t>
          </w:r>
        </w:p>
      </w:tc>
      <w:tc>
        <w:tcPr>
          <w:tcW w:w="17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58E66DD" w14:textId="77777777" w:rsidR="00E32F82" w:rsidRPr="00D455C2" w:rsidRDefault="009B30B7" w:rsidP="009B30B7">
          <w:pPr>
            <w:widowControl w:val="0"/>
            <w:autoSpaceDE w:val="0"/>
            <w:autoSpaceDN w:val="0"/>
            <w:adjustRightInd w:val="0"/>
            <w:spacing w:line="200" w:lineRule="exact"/>
            <w:ind w:right="-20"/>
            <w:rPr>
              <w:rFonts w:ascii="Arial Narrow" w:hAnsi="Arial Narrow" w:cs="Arial Narrow"/>
              <w:sz w:val="20"/>
              <w:szCs w:val="20"/>
            </w:rPr>
          </w:pPr>
          <w:r>
            <w:rPr>
              <w:rFonts w:ascii="Arial Narrow" w:hAnsi="Arial Narrow" w:cs="Arial Narrow"/>
              <w:sz w:val="20"/>
              <w:szCs w:val="20"/>
            </w:rPr>
            <w:t xml:space="preserve">   </w:t>
          </w:r>
          <w:r w:rsidR="00E32F82" w:rsidRPr="00D455C2">
            <w:rPr>
              <w:rFonts w:ascii="Arial Narrow" w:hAnsi="Arial Narrow" w:cs="Arial Narrow"/>
              <w:sz w:val="20"/>
              <w:szCs w:val="20"/>
            </w:rPr>
            <w:t>A</w:t>
          </w:r>
          <w:r w:rsidR="00E32F82" w:rsidRPr="00D455C2">
            <w:rPr>
              <w:rFonts w:ascii="Arial Narrow" w:hAnsi="Arial Narrow" w:cs="Arial Narrow"/>
              <w:spacing w:val="-1"/>
              <w:sz w:val="20"/>
              <w:szCs w:val="20"/>
            </w:rPr>
            <w:t>pro</w:t>
          </w:r>
          <w:r w:rsidR="00E32F82" w:rsidRPr="00D455C2">
            <w:rPr>
              <w:rFonts w:ascii="Arial Narrow" w:hAnsi="Arial Narrow" w:cs="Arial Narrow"/>
              <w:spacing w:val="1"/>
              <w:sz w:val="20"/>
              <w:szCs w:val="20"/>
            </w:rPr>
            <w:t>v</w:t>
          </w:r>
          <w:r w:rsidR="00E32F82" w:rsidRPr="00D455C2">
            <w:rPr>
              <w:rFonts w:ascii="Arial Narrow" w:hAnsi="Arial Narrow" w:cs="Arial Narrow"/>
              <w:spacing w:val="2"/>
              <w:sz w:val="20"/>
              <w:szCs w:val="20"/>
            </w:rPr>
            <w:t>a</w:t>
          </w:r>
          <w:r w:rsidR="00E32F82" w:rsidRPr="00D455C2">
            <w:rPr>
              <w:rFonts w:ascii="Arial Narrow" w:hAnsi="Arial Narrow" w:cs="Arial Narrow"/>
              <w:sz w:val="20"/>
              <w:szCs w:val="20"/>
            </w:rPr>
            <w:t>do</w:t>
          </w:r>
          <w:r w:rsidR="00E32F82" w:rsidRPr="00D455C2">
            <w:rPr>
              <w:rFonts w:ascii="Arial Narrow" w:hAnsi="Arial Narrow" w:cs="Arial Narrow"/>
              <w:spacing w:val="-1"/>
              <w:sz w:val="20"/>
              <w:szCs w:val="20"/>
            </w:rPr>
            <w:t xml:space="preserve"> </w:t>
          </w:r>
          <w:r w:rsidR="00E32F82" w:rsidRPr="00D455C2">
            <w:rPr>
              <w:rFonts w:ascii="Arial Narrow" w:hAnsi="Arial Narrow" w:cs="Arial Narrow"/>
              <w:spacing w:val="2"/>
              <w:sz w:val="20"/>
              <w:szCs w:val="20"/>
            </w:rPr>
            <w:t>p</w:t>
          </w:r>
          <w:r w:rsidR="00E32F82" w:rsidRPr="00D455C2">
            <w:rPr>
              <w:rFonts w:ascii="Arial Narrow" w:hAnsi="Arial Narrow" w:cs="Arial Narrow"/>
              <w:sz w:val="20"/>
              <w:szCs w:val="20"/>
            </w:rPr>
            <w:t>o</w:t>
          </w:r>
          <w:r w:rsidR="00E32F82" w:rsidRPr="00D455C2">
            <w:rPr>
              <w:rFonts w:ascii="Arial Narrow" w:hAnsi="Arial Narrow" w:cs="Arial Narrow"/>
              <w:spacing w:val="-2"/>
              <w:sz w:val="20"/>
              <w:szCs w:val="20"/>
            </w:rPr>
            <w:t>r</w:t>
          </w:r>
          <w:r w:rsidR="00E32F82" w:rsidRPr="00D455C2"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730D219F" w14:textId="77777777" w:rsidR="00E32F82" w:rsidRPr="00D455C2" w:rsidRDefault="009B30B7" w:rsidP="009B30B7">
          <w:pPr>
            <w:widowControl w:val="0"/>
            <w:autoSpaceDE w:val="0"/>
            <w:autoSpaceDN w:val="0"/>
            <w:adjustRightInd w:val="0"/>
            <w:ind w:right="-20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 xml:space="preserve">   Adriano Dal</w:t>
          </w:r>
          <w:r w:rsidR="00CF6BCE"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 xml:space="preserve"> </w:t>
          </w:r>
          <w:r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>Cortivo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9CFBBFC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N</w:t>
          </w:r>
          <w:r w:rsidRPr="00D455C2">
            <w:rPr>
              <w:rFonts w:ascii="Arial Narrow" w:hAnsi="Arial Narrow" w:cs="Arial Narrow"/>
              <w:sz w:val="20"/>
              <w:szCs w:val="20"/>
            </w:rPr>
            <w:t>º</w:t>
          </w:r>
          <w:r w:rsidRPr="00D455C2">
            <w:rPr>
              <w:rFonts w:ascii="Arial Narrow" w:hAnsi="Arial Narrow" w:cs="Arial Narrow"/>
              <w:spacing w:val="4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sz w:val="20"/>
              <w:szCs w:val="20"/>
            </w:rPr>
            <w:t>de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sz w:val="20"/>
              <w:szCs w:val="20"/>
            </w:rPr>
            <w:t>S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ér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e:</w:t>
          </w:r>
        </w:p>
        <w:p w14:paraId="116B89B1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ind w:left="284" w:right="-20"/>
            <w:rPr>
              <w:rFonts w:ascii="Arial Narrow" w:hAnsi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>N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</w:rPr>
            <w:t>í</w:t>
          </w: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>v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</w:rPr>
            <w:t>el</w:t>
          </w:r>
          <w:r w:rsidRPr="00D455C2">
            <w:rPr>
              <w:rFonts w:ascii="Arial Narrow" w:hAnsi="Arial Narrow" w:cs="Arial Narrow"/>
              <w:b/>
              <w:bCs/>
              <w:spacing w:val="7"/>
              <w:sz w:val="20"/>
              <w:szCs w:val="20"/>
            </w:rPr>
            <w:t xml:space="preserve"> 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</w:rPr>
            <w:t>1</w:t>
          </w:r>
        </w:p>
      </w:tc>
      <w:tc>
        <w:tcPr>
          <w:tcW w:w="16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58E084A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z w:val="20"/>
              <w:szCs w:val="20"/>
            </w:rPr>
            <w:t>Pág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z w:val="20"/>
              <w:szCs w:val="20"/>
            </w:rPr>
            <w:t>na:</w:t>
          </w:r>
        </w:p>
        <w:sdt>
          <w:sdtPr>
            <w:id w:val="169843586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14:paraId="14E0F98B" w14:textId="77777777" w:rsidR="00E32F82" w:rsidRPr="00C93500" w:rsidRDefault="00E32F82" w:rsidP="009B30B7">
              <w:pPr>
                <w:pStyle w:val="Cabealho"/>
                <w:ind w:left="284" w:right="142"/>
                <w:rPr>
                  <w:b/>
                </w:rPr>
              </w:pP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fldChar w:fldCharType="begin"/>
              </w: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instrText>PAGE   \* MERGEFORMAT</w:instrText>
              </w: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fldChar w:fldCharType="separate"/>
              </w:r>
              <w:r w:rsidR="00C964E3" w:rsidRPr="00C964E3">
                <w:rPr>
                  <w:rFonts w:ascii="Arial Narrow" w:hAnsi="Arial Narrow"/>
                  <w:b/>
                  <w:noProof/>
                  <w:sz w:val="20"/>
                  <w:szCs w:val="20"/>
                  <w:lang w:val="pt-BR"/>
                </w:rPr>
                <w:t>1</w:t>
              </w: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fldChar w:fldCharType="end"/>
              </w: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t xml:space="preserve"> de</w:t>
              </w:r>
              <w:r>
                <w:rPr>
                  <w:rFonts w:ascii="Arial Narrow" w:hAnsi="Arial Narrow"/>
                  <w:b/>
                  <w:sz w:val="20"/>
                  <w:szCs w:val="20"/>
                </w:rPr>
                <w:t xml:space="preserve">1 </w:t>
              </w: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t xml:space="preserve"> </w:t>
              </w:r>
            </w:p>
          </w:sdtContent>
        </w:sdt>
        <w:p w14:paraId="15D20A3D" w14:textId="77777777" w:rsidR="00E32F82" w:rsidRPr="00D455C2" w:rsidRDefault="00E32F82" w:rsidP="009B30B7">
          <w:pPr>
            <w:widowControl w:val="0"/>
            <w:autoSpaceDE w:val="0"/>
            <w:autoSpaceDN w:val="0"/>
            <w:adjustRightInd w:val="0"/>
            <w:ind w:left="284" w:right="-20"/>
            <w:rPr>
              <w:rFonts w:ascii="Arial Narrow" w:hAnsi="Arial Narrow"/>
              <w:sz w:val="20"/>
              <w:szCs w:val="20"/>
            </w:rPr>
          </w:pPr>
        </w:p>
      </w:tc>
    </w:tr>
  </w:tbl>
  <w:p w14:paraId="58EE3806" w14:textId="77777777" w:rsidR="00E32F82" w:rsidRDefault="00E32F82" w:rsidP="00E32F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ydFCshjxOCf1X+Ucu6eTny4L/deHA4fWgjGiGALPc3BFchyQ0AxJJxvfqtiuz/q/f7oCmTIN2NsiuFANa27Mww==" w:salt="J/uHISyUs9NwXEyZE5ytig==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66"/>
    <w:rsid w:val="00000D4D"/>
    <w:rsid w:val="0003792B"/>
    <w:rsid w:val="000635FC"/>
    <w:rsid w:val="0006503F"/>
    <w:rsid w:val="00067A72"/>
    <w:rsid w:val="00092962"/>
    <w:rsid w:val="00093BAA"/>
    <w:rsid w:val="000A7403"/>
    <w:rsid w:val="000B7C1A"/>
    <w:rsid w:val="000C1368"/>
    <w:rsid w:val="000D2270"/>
    <w:rsid w:val="000D3850"/>
    <w:rsid w:val="000D3DB6"/>
    <w:rsid w:val="000D7C9E"/>
    <w:rsid w:val="00103464"/>
    <w:rsid w:val="00115BDB"/>
    <w:rsid w:val="0012677B"/>
    <w:rsid w:val="001345EE"/>
    <w:rsid w:val="00151A13"/>
    <w:rsid w:val="001537B0"/>
    <w:rsid w:val="00180B43"/>
    <w:rsid w:val="0018618F"/>
    <w:rsid w:val="00186305"/>
    <w:rsid w:val="00193799"/>
    <w:rsid w:val="001A032C"/>
    <w:rsid w:val="001B57C7"/>
    <w:rsid w:val="001C79BC"/>
    <w:rsid w:val="001D5663"/>
    <w:rsid w:val="001E10CE"/>
    <w:rsid w:val="001E60AA"/>
    <w:rsid w:val="001F2C8A"/>
    <w:rsid w:val="001F3EDF"/>
    <w:rsid w:val="00212D5D"/>
    <w:rsid w:val="002166B4"/>
    <w:rsid w:val="00222EF6"/>
    <w:rsid w:val="002241BC"/>
    <w:rsid w:val="0023090C"/>
    <w:rsid w:val="0024161B"/>
    <w:rsid w:val="00253246"/>
    <w:rsid w:val="00253359"/>
    <w:rsid w:val="002535DA"/>
    <w:rsid w:val="002647CF"/>
    <w:rsid w:val="00277DE9"/>
    <w:rsid w:val="002800EC"/>
    <w:rsid w:val="00281EE6"/>
    <w:rsid w:val="002844E4"/>
    <w:rsid w:val="002A76B9"/>
    <w:rsid w:val="002B3EAF"/>
    <w:rsid w:val="002D5691"/>
    <w:rsid w:val="002D609C"/>
    <w:rsid w:val="002E2843"/>
    <w:rsid w:val="002E7190"/>
    <w:rsid w:val="00341D5C"/>
    <w:rsid w:val="00364125"/>
    <w:rsid w:val="00370D56"/>
    <w:rsid w:val="00396201"/>
    <w:rsid w:val="003A1396"/>
    <w:rsid w:val="003A1D6A"/>
    <w:rsid w:val="003C0688"/>
    <w:rsid w:val="003C1ED9"/>
    <w:rsid w:val="00404ED3"/>
    <w:rsid w:val="004157FC"/>
    <w:rsid w:val="004309D4"/>
    <w:rsid w:val="00434445"/>
    <w:rsid w:val="004413FE"/>
    <w:rsid w:val="00451B4E"/>
    <w:rsid w:val="00453627"/>
    <w:rsid w:val="004576C1"/>
    <w:rsid w:val="0047484B"/>
    <w:rsid w:val="004B155C"/>
    <w:rsid w:val="004D59CE"/>
    <w:rsid w:val="004D79FA"/>
    <w:rsid w:val="004E63DF"/>
    <w:rsid w:val="004E7992"/>
    <w:rsid w:val="005134A6"/>
    <w:rsid w:val="00522986"/>
    <w:rsid w:val="00527290"/>
    <w:rsid w:val="00540126"/>
    <w:rsid w:val="0054289B"/>
    <w:rsid w:val="00583760"/>
    <w:rsid w:val="00583FAB"/>
    <w:rsid w:val="005A6221"/>
    <w:rsid w:val="005B43A0"/>
    <w:rsid w:val="005D3EF5"/>
    <w:rsid w:val="005F1410"/>
    <w:rsid w:val="0063027B"/>
    <w:rsid w:val="006347DA"/>
    <w:rsid w:val="00646ECA"/>
    <w:rsid w:val="00650FE9"/>
    <w:rsid w:val="00653211"/>
    <w:rsid w:val="00667322"/>
    <w:rsid w:val="00677FFA"/>
    <w:rsid w:val="00680A4C"/>
    <w:rsid w:val="006948E1"/>
    <w:rsid w:val="006A1E71"/>
    <w:rsid w:val="006B37E3"/>
    <w:rsid w:val="006C235C"/>
    <w:rsid w:val="006C3678"/>
    <w:rsid w:val="006D2CC6"/>
    <w:rsid w:val="00710366"/>
    <w:rsid w:val="007109C6"/>
    <w:rsid w:val="00712947"/>
    <w:rsid w:val="007241A8"/>
    <w:rsid w:val="0075292E"/>
    <w:rsid w:val="00756B0E"/>
    <w:rsid w:val="00785A90"/>
    <w:rsid w:val="00787AE4"/>
    <w:rsid w:val="00793E9F"/>
    <w:rsid w:val="007A113F"/>
    <w:rsid w:val="007A7ACF"/>
    <w:rsid w:val="007B5E30"/>
    <w:rsid w:val="007F0A26"/>
    <w:rsid w:val="007F2A07"/>
    <w:rsid w:val="007F2EEB"/>
    <w:rsid w:val="00813478"/>
    <w:rsid w:val="00816370"/>
    <w:rsid w:val="00820461"/>
    <w:rsid w:val="0082272E"/>
    <w:rsid w:val="00830718"/>
    <w:rsid w:val="00865AE1"/>
    <w:rsid w:val="00875CCC"/>
    <w:rsid w:val="00881F40"/>
    <w:rsid w:val="008847C3"/>
    <w:rsid w:val="00886E2C"/>
    <w:rsid w:val="008A71C6"/>
    <w:rsid w:val="008C73D2"/>
    <w:rsid w:val="008E1801"/>
    <w:rsid w:val="008F237F"/>
    <w:rsid w:val="00921882"/>
    <w:rsid w:val="00932C04"/>
    <w:rsid w:val="00936511"/>
    <w:rsid w:val="00941007"/>
    <w:rsid w:val="009550B3"/>
    <w:rsid w:val="0095557A"/>
    <w:rsid w:val="00990732"/>
    <w:rsid w:val="00997659"/>
    <w:rsid w:val="009B2FF6"/>
    <w:rsid w:val="009B30B7"/>
    <w:rsid w:val="009C74D4"/>
    <w:rsid w:val="009E04BC"/>
    <w:rsid w:val="009E7E8F"/>
    <w:rsid w:val="009F63EB"/>
    <w:rsid w:val="009F6C25"/>
    <w:rsid w:val="00A01243"/>
    <w:rsid w:val="00A05A0B"/>
    <w:rsid w:val="00A05E62"/>
    <w:rsid w:val="00A2115B"/>
    <w:rsid w:val="00A4369A"/>
    <w:rsid w:val="00A50307"/>
    <w:rsid w:val="00A646C4"/>
    <w:rsid w:val="00A73BE0"/>
    <w:rsid w:val="00A90D04"/>
    <w:rsid w:val="00AC0B5F"/>
    <w:rsid w:val="00AC0FED"/>
    <w:rsid w:val="00AC4086"/>
    <w:rsid w:val="00AC6A6B"/>
    <w:rsid w:val="00AD5C93"/>
    <w:rsid w:val="00AE541B"/>
    <w:rsid w:val="00AF0100"/>
    <w:rsid w:val="00B06715"/>
    <w:rsid w:val="00B24E1A"/>
    <w:rsid w:val="00B26852"/>
    <w:rsid w:val="00B43835"/>
    <w:rsid w:val="00B45FE6"/>
    <w:rsid w:val="00B77F75"/>
    <w:rsid w:val="00B84BCF"/>
    <w:rsid w:val="00B91A08"/>
    <w:rsid w:val="00B93DDA"/>
    <w:rsid w:val="00B97438"/>
    <w:rsid w:val="00BA402D"/>
    <w:rsid w:val="00BC04EE"/>
    <w:rsid w:val="00BF05DB"/>
    <w:rsid w:val="00BF115C"/>
    <w:rsid w:val="00C16A53"/>
    <w:rsid w:val="00C34B92"/>
    <w:rsid w:val="00C54D04"/>
    <w:rsid w:val="00C56EE7"/>
    <w:rsid w:val="00C72811"/>
    <w:rsid w:val="00C83866"/>
    <w:rsid w:val="00C8757C"/>
    <w:rsid w:val="00C9125B"/>
    <w:rsid w:val="00C92529"/>
    <w:rsid w:val="00C964E3"/>
    <w:rsid w:val="00CB02F0"/>
    <w:rsid w:val="00CB1F0F"/>
    <w:rsid w:val="00CC27A3"/>
    <w:rsid w:val="00CC6D3A"/>
    <w:rsid w:val="00CD1618"/>
    <w:rsid w:val="00CD280A"/>
    <w:rsid w:val="00CE0BB7"/>
    <w:rsid w:val="00CE109A"/>
    <w:rsid w:val="00CE25FF"/>
    <w:rsid w:val="00CE2AF7"/>
    <w:rsid w:val="00CE484A"/>
    <w:rsid w:val="00CF3088"/>
    <w:rsid w:val="00CF6BCE"/>
    <w:rsid w:val="00CF763A"/>
    <w:rsid w:val="00D01CB1"/>
    <w:rsid w:val="00D06523"/>
    <w:rsid w:val="00D13DCB"/>
    <w:rsid w:val="00D41B18"/>
    <w:rsid w:val="00D50C55"/>
    <w:rsid w:val="00D524B5"/>
    <w:rsid w:val="00D5465D"/>
    <w:rsid w:val="00D77FD3"/>
    <w:rsid w:val="00D83CF5"/>
    <w:rsid w:val="00D919A3"/>
    <w:rsid w:val="00D93BF9"/>
    <w:rsid w:val="00D96701"/>
    <w:rsid w:val="00DA0248"/>
    <w:rsid w:val="00DE7B38"/>
    <w:rsid w:val="00E01E12"/>
    <w:rsid w:val="00E11AF1"/>
    <w:rsid w:val="00E30FD1"/>
    <w:rsid w:val="00E32F82"/>
    <w:rsid w:val="00E4152B"/>
    <w:rsid w:val="00E47F95"/>
    <w:rsid w:val="00E87A73"/>
    <w:rsid w:val="00E9258E"/>
    <w:rsid w:val="00E9416E"/>
    <w:rsid w:val="00E97152"/>
    <w:rsid w:val="00EA4470"/>
    <w:rsid w:val="00EA4D73"/>
    <w:rsid w:val="00EA4FEF"/>
    <w:rsid w:val="00EB5403"/>
    <w:rsid w:val="00ED419F"/>
    <w:rsid w:val="00EF3DD8"/>
    <w:rsid w:val="00F277A5"/>
    <w:rsid w:val="00F3009C"/>
    <w:rsid w:val="00F3219A"/>
    <w:rsid w:val="00F429C0"/>
    <w:rsid w:val="00F80360"/>
    <w:rsid w:val="00F81D14"/>
    <w:rsid w:val="00FA4FB6"/>
    <w:rsid w:val="00FB6873"/>
    <w:rsid w:val="00FC1397"/>
    <w:rsid w:val="00FD6534"/>
    <w:rsid w:val="00FE1113"/>
    <w:rsid w:val="00FF0BB4"/>
    <w:rsid w:val="00F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5329E5"/>
  <w15:docId w15:val="{1578D960-E9D8-4DD4-A3E8-6666F80C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qFormat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Ttulo2">
    <w:name w:val="heading 2"/>
    <w:basedOn w:val="Normal"/>
    <w:next w:val="Normal"/>
    <w:qFormat/>
    <w:pPr>
      <w:tabs>
        <w:tab w:val="left" w:pos="7185"/>
      </w:tabs>
      <w:spacing w:after="60"/>
      <w:ind w:left="-7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jc w:val="center"/>
      <w:outlineLvl w:val="2"/>
    </w:pPr>
    <w:rPr>
      <w:b/>
      <w:color w:val="FFFFF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link w:val="Corpodetexto"/>
  </w:style>
  <w:style w:type="paragraph" w:styleId="Corpodetexto">
    <w:name w:val="Body Text"/>
    <w:basedOn w:val="Normal"/>
    <w:link w:val="CorpodetextoChar"/>
    <w:rPr>
      <w:sz w:val="19"/>
      <w:szCs w:val="19"/>
    </w:rPr>
  </w:style>
  <w:style w:type="paragraph" w:styleId="Corpodetexto2">
    <w:name w:val="Body Text 2"/>
    <w:basedOn w:val="Normal"/>
    <w:pPr>
      <w:tabs>
        <w:tab w:val="left" w:pos="1143"/>
        <w:tab w:val="left" w:pos="3600"/>
        <w:tab w:val="left" w:pos="7200"/>
      </w:tabs>
    </w:pPr>
    <w:rPr>
      <w:i/>
      <w:sz w:val="16"/>
      <w:szCs w:val="16"/>
    </w:rPr>
  </w:style>
  <w:style w:type="paragraph" w:styleId="Corpodetexto3">
    <w:name w:val="Body Text 3"/>
    <w:basedOn w:val="Normal"/>
    <w:pPr>
      <w:jc w:val="center"/>
    </w:pPr>
    <w:rPr>
      <w:sz w:val="16"/>
      <w:szCs w:val="16"/>
    </w:rPr>
  </w:style>
  <w:style w:type="paragraph" w:customStyle="1" w:styleId="Caixadeseleo">
    <w:name w:val="Caixa de seleção"/>
    <w:basedOn w:val="Normal"/>
    <w:next w:val="Normal"/>
    <w:pPr>
      <w:jc w:val="center"/>
    </w:pPr>
    <w:rPr>
      <w:sz w:val="19"/>
      <w:szCs w:val="19"/>
      <w:lang w:bidi="en-US"/>
    </w:rPr>
  </w:style>
  <w:style w:type="character" w:customStyle="1" w:styleId="CaracteredeTextodecampo">
    <w:name w:val="Caractere de Texto de campo"/>
    <w:link w:val="Textodocampo"/>
  </w:style>
  <w:style w:type="paragraph" w:customStyle="1" w:styleId="Textodocampo">
    <w:name w:val="Texto do campo"/>
    <w:basedOn w:val="Corpodetexto"/>
    <w:next w:val="Normal"/>
    <w:link w:val="CaracteredeTextodecampo"/>
    <w:rPr>
      <w:b/>
      <w:lang w:bidi="en-US"/>
    </w:rPr>
  </w:style>
  <w:style w:type="paragraph" w:customStyle="1" w:styleId="Corpodotexto4">
    <w:name w:val="Corpo do texto 4"/>
    <w:basedOn w:val="Normal"/>
    <w:next w:val="Normal"/>
    <w:pPr>
      <w:spacing w:after="120"/>
    </w:pPr>
    <w:rPr>
      <w:i/>
      <w:sz w:val="20"/>
      <w:szCs w:val="20"/>
      <w:lang w:bidi="en-US"/>
    </w:rPr>
  </w:style>
  <w:style w:type="character" w:customStyle="1" w:styleId="Caracteresdocorpodotexto">
    <w:name w:val="Caracteres do corpo do texto"/>
    <w:basedOn w:val="Fontepargpadro"/>
    <w:rPr>
      <w:rFonts w:ascii="Arial" w:hAnsi="Arial" w:cs="Arial" w:hint="default"/>
      <w:sz w:val="19"/>
      <w:szCs w:val="19"/>
      <w:lang w:val="en-US" w:eastAsia="en-US" w:bidi="en-US"/>
    </w:rPr>
  </w:style>
  <w:style w:type="paragraph" w:customStyle="1" w:styleId="Textodecampo">
    <w:name w:val="Texto de campo"/>
    <w:link w:val="Caracteresdotextodocampo"/>
  </w:style>
  <w:style w:type="character" w:customStyle="1" w:styleId="Caracteresdotextodocampo">
    <w:name w:val="Caracteres do texto do campo"/>
    <w:basedOn w:val="Caracteresdocorpodotexto"/>
    <w:link w:val="Textodecampo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E47F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7F95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nhideWhenUsed/>
    <w:rsid w:val="00E47F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47F95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nhideWhenUsed/>
    <w:rsid w:val="00816370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CF3088"/>
    <w:rPr>
      <w:color w:val="808080"/>
    </w:rPr>
  </w:style>
  <w:style w:type="paragraph" w:styleId="Textodebalo">
    <w:name w:val="Balloon Text"/>
    <w:basedOn w:val="Normal"/>
    <w:link w:val="TextodebaloChar"/>
    <w:semiHidden/>
    <w:unhideWhenUsed/>
    <w:rsid w:val="00E87A7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E87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ilva\AppData\Roaming\Microsoft\Modelos\Formul&#225;rio%20para%20solicita&#231;&#227;o%20de%20aus&#234;nc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6186CF9F2941C7BE130F5DBC6AF6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2E5F0-8685-47D7-B216-CD1A582805BC}"/>
      </w:docPartPr>
      <w:docPartBody>
        <w:p w:rsidR="00413AFE" w:rsidRDefault="00F00CBF" w:rsidP="00F00CBF">
          <w:pPr>
            <w:pStyle w:val="F26186CF9F2941C7BE130F5DBC6AF6F4"/>
          </w:pPr>
          <w:r w:rsidRPr="009354BD">
            <w:rPr>
              <w:rStyle w:val="TextodoEspaoReservado"/>
            </w:rPr>
            <w:t>Escolher um item.</w:t>
          </w:r>
        </w:p>
      </w:docPartBody>
    </w:docPart>
    <w:docPart>
      <w:docPartPr>
        <w:name w:val="635806C19A9F45F293FF819D1938B3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B8333A-52FC-4AF7-BA9F-21FDDC9DB6FA}"/>
      </w:docPartPr>
      <w:docPartBody>
        <w:p w:rsidR="00413AFE" w:rsidRDefault="00F00CBF" w:rsidP="00F00CBF">
          <w:pPr>
            <w:pStyle w:val="635806C19A9F45F293FF819D1938B3B2"/>
          </w:pPr>
          <w:r w:rsidRPr="009354BD">
            <w:rPr>
              <w:rStyle w:val="TextodoEspaoReservado"/>
            </w:rPr>
            <w:t>Escolher um item.</w:t>
          </w:r>
        </w:p>
      </w:docPartBody>
    </w:docPart>
    <w:docPart>
      <w:docPartPr>
        <w:name w:val="E921EEB2B55E43D2B073AA9C21E4CB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F31B57-9D8F-4319-88BA-7F291DB6B08D}"/>
      </w:docPartPr>
      <w:docPartBody>
        <w:p w:rsidR="00413AFE" w:rsidRDefault="00F00CBF" w:rsidP="00F00CBF">
          <w:pPr>
            <w:pStyle w:val="E921EEB2B55E43D2B073AA9C21E4CB6D"/>
          </w:pPr>
          <w:r w:rsidRPr="009354BD">
            <w:rPr>
              <w:rStyle w:val="TextodoEspaoReservado"/>
            </w:rPr>
            <w:t>Escolher um item.</w:t>
          </w:r>
        </w:p>
      </w:docPartBody>
    </w:docPart>
    <w:docPart>
      <w:docPartPr>
        <w:name w:val="5E625D92007C42E6B673560BC6B2A6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C4F15C-A550-4793-A055-D76F52651323}"/>
      </w:docPartPr>
      <w:docPartBody>
        <w:p w:rsidR="00D47469" w:rsidRDefault="00413AFE" w:rsidP="00413AFE">
          <w:pPr>
            <w:pStyle w:val="5E625D92007C42E6B673560BC6B2A633"/>
          </w:pPr>
          <w:r w:rsidRPr="009354BD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9D3C22C7D349D18E11CB8705B173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8C3AC-0771-457B-9F5E-0A02681EE669}"/>
      </w:docPartPr>
      <w:docPartBody>
        <w:p w:rsidR="00D47469" w:rsidRDefault="00413AFE" w:rsidP="00413AFE">
          <w:pPr>
            <w:pStyle w:val="3E9D3C22C7D349D18E11CB8705B173DD"/>
          </w:pPr>
          <w:r w:rsidRPr="009354B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16"/>
    <w:rsid w:val="00413AFE"/>
    <w:rsid w:val="007D6A3F"/>
    <w:rsid w:val="00AC0B5F"/>
    <w:rsid w:val="00D47469"/>
    <w:rsid w:val="00E96716"/>
    <w:rsid w:val="00F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13AFE"/>
    <w:rPr>
      <w:color w:val="808080"/>
    </w:rPr>
  </w:style>
  <w:style w:type="paragraph" w:customStyle="1" w:styleId="F26186CF9F2941C7BE130F5DBC6AF6F4">
    <w:name w:val="F26186CF9F2941C7BE130F5DBC6AF6F4"/>
    <w:rsid w:val="00F00CBF"/>
  </w:style>
  <w:style w:type="paragraph" w:customStyle="1" w:styleId="635806C19A9F45F293FF819D1938B3B2">
    <w:name w:val="635806C19A9F45F293FF819D1938B3B2"/>
    <w:rsid w:val="00F00CBF"/>
  </w:style>
  <w:style w:type="paragraph" w:customStyle="1" w:styleId="E921EEB2B55E43D2B073AA9C21E4CB6D">
    <w:name w:val="E921EEB2B55E43D2B073AA9C21E4CB6D"/>
    <w:rsid w:val="00F00CBF"/>
  </w:style>
  <w:style w:type="paragraph" w:customStyle="1" w:styleId="5E625D92007C42E6B673560BC6B2A633">
    <w:name w:val="5E625D92007C42E6B673560BC6B2A633"/>
    <w:rsid w:val="00413AFE"/>
    <w:pPr>
      <w:spacing w:after="0" w:line="240" w:lineRule="auto"/>
    </w:pPr>
    <w:rPr>
      <w:rFonts w:ascii="Arial" w:eastAsia="Times New Roman" w:hAnsi="Arial" w:cs="Arial"/>
      <w:b/>
      <w:sz w:val="19"/>
      <w:szCs w:val="19"/>
      <w:lang w:val="en-US" w:eastAsia="en-US" w:bidi="en-US"/>
    </w:rPr>
  </w:style>
  <w:style w:type="paragraph" w:customStyle="1" w:styleId="3E9D3C22C7D349D18E11CB8705B173DD">
    <w:name w:val="3E9D3C22C7D349D18E11CB8705B173DD"/>
    <w:rsid w:val="00413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D6D8-83C1-4A0D-B049-5D9A5DEBD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BD087-CD99-4F79-9D94-17EA29DD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Formulário para solicitação de ausência</Template>
  <TotalTime>38</TotalTime>
  <Pages>1</Pages>
  <Words>100</Words>
  <Characters>724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da Silva</dc:creator>
  <cp:keywords/>
  <dc:description/>
  <cp:lastModifiedBy>Gustavo Guilherme de Freitas</cp:lastModifiedBy>
  <cp:revision>25</cp:revision>
  <cp:lastPrinted>2015-04-13T16:44:00Z</cp:lastPrinted>
  <dcterms:created xsi:type="dcterms:W3CDTF">2015-04-13T18:26:00Z</dcterms:created>
  <dcterms:modified xsi:type="dcterms:W3CDTF">2025-03-25T13:04:00Z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TC061075401046</vt:lpwstr>
  </property>
</Properties>
</file>