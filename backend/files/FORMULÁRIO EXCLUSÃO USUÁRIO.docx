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normal1"/>
        <w:tblW w:w="1020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80"/>
        <w:gridCol w:w="362"/>
        <w:gridCol w:w="1001"/>
        <w:gridCol w:w="709"/>
        <w:gridCol w:w="417"/>
        <w:gridCol w:w="574"/>
        <w:gridCol w:w="2127"/>
        <w:gridCol w:w="284"/>
        <w:gridCol w:w="992"/>
        <w:gridCol w:w="567"/>
        <w:gridCol w:w="284"/>
        <w:gridCol w:w="567"/>
        <w:gridCol w:w="1842"/>
      </w:tblGrid>
      <w:tr w:rsidR="00193799" w:rsidRPr="008A71C6" w14:paraId="0D999FDC" w14:textId="77777777" w:rsidTr="004578DB">
        <w:trPr>
          <w:trHeight w:val="288"/>
          <w:jc w:val="center"/>
        </w:trPr>
        <w:tc>
          <w:tcPr>
            <w:tcW w:w="10206" w:type="dxa"/>
            <w:gridSpan w:val="13"/>
            <w:shd w:val="clear" w:color="auto" w:fill="1F497D" w:themeFill="text2"/>
            <w:vAlign w:val="center"/>
          </w:tcPr>
          <w:p w14:paraId="25F39B4D" w14:textId="77777777" w:rsidR="00193799" w:rsidRPr="008A71C6" w:rsidRDefault="0075292E" w:rsidP="00D5465D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  <w:r w:rsidRPr="008A71C6">
              <w:rPr>
                <w:rFonts w:ascii="Arial Narrow" w:hAnsi="Arial Narrow"/>
                <w:sz w:val="19"/>
                <w:szCs w:val="19"/>
                <w:lang w:val="pt-BR"/>
              </w:rPr>
              <w:t xml:space="preserve">Informações </w:t>
            </w:r>
            <w:r w:rsidR="004E63DF" w:rsidRPr="008A71C6">
              <w:rPr>
                <w:rFonts w:ascii="Arial Narrow" w:hAnsi="Arial Narrow"/>
                <w:sz w:val="19"/>
                <w:szCs w:val="19"/>
                <w:lang w:val="pt-BR"/>
              </w:rPr>
              <w:t>P</w:t>
            </w:r>
            <w:r w:rsidR="00D5465D" w:rsidRPr="008A71C6">
              <w:rPr>
                <w:rFonts w:ascii="Arial Narrow" w:hAnsi="Arial Narrow"/>
                <w:sz w:val="19"/>
                <w:szCs w:val="19"/>
                <w:lang w:val="pt-BR"/>
              </w:rPr>
              <w:t>essoais</w:t>
            </w:r>
          </w:p>
        </w:tc>
      </w:tr>
      <w:tr w:rsidR="00820461" w:rsidRPr="008A71C6" w14:paraId="7A1EDBD8" w14:textId="77777777" w:rsidTr="004578DB">
        <w:trPr>
          <w:trHeight w:val="288"/>
          <w:jc w:val="center"/>
        </w:trPr>
        <w:tc>
          <w:tcPr>
            <w:tcW w:w="10206" w:type="dxa"/>
            <w:gridSpan w:val="13"/>
            <w:shd w:val="clear" w:color="auto" w:fill="auto"/>
            <w:vAlign w:val="center"/>
          </w:tcPr>
          <w:p w14:paraId="599667F4" w14:textId="77777777" w:rsidR="00820461" w:rsidRPr="008A71C6" w:rsidRDefault="00820461" w:rsidP="00D5465D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</w:p>
        </w:tc>
      </w:tr>
      <w:tr w:rsidR="00193799" w:rsidRPr="008A71C6" w14:paraId="204A001C" w14:textId="77777777" w:rsidTr="004578DB">
        <w:trPr>
          <w:trHeight w:val="432"/>
          <w:jc w:val="center"/>
        </w:trPr>
        <w:tc>
          <w:tcPr>
            <w:tcW w:w="1843" w:type="dxa"/>
            <w:gridSpan w:val="3"/>
            <w:shd w:val="clear" w:color="auto" w:fill="auto"/>
            <w:vAlign w:val="center"/>
          </w:tcPr>
          <w:p w14:paraId="0CE4F65E" w14:textId="77777777" w:rsidR="00193799" w:rsidRPr="008A71C6" w:rsidRDefault="00193799">
            <w:pPr>
              <w:pStyle w:val="Corpodetexto"/>
              <w:rPr>
                <w:rFonts w:ascii="Arial Narrow" w:hAnsi="Arial Narrow"/>
                <w:lang w:val="pt-BR"/>
              </w:rPr>
            </w:pPr>
            <w:permStart w:id="1722447945" w:edGrp="everyone" w:colFirst="1" w:colLast="1"/>
            <w:r w:rsidRPr="008A71C6">
              <w:rPr>
                <w:rFonts w:ascii="Arial Narrow" w:hAnsi="Arial Narrow"/>
                <w:lang w:val="pt-BR"/>
              </w:rPr>
              <w:t xml:space="preserve">Nome </w:t>
            </w:r>
            <w:r w:rsidR="00D5465D" w:rsidRPr="008A71C6">
              <w:rPr>
                <w:rFonts w:ascii="Arial Narrow" w:hAnsi="Arial Narrow"/>
                <w:lang w:val="pt-BR"/>
              </w:rPr>
              <w:t>C</w:t>
            </w:r>
            <w:r w:rsidR="004309D4" w:rsidRPr="008A71C6">
              <w:rPr>
                <w:rFonts w:ascii="Arial Narrow" w:hAnsi="Arial Narrow"/>
                <w:lang w:val="pt-BR"/>
              </w:rPr>
              <w:t xml:space="preserve">ompleto </w:t>
            </w:r>
            <w:r w:rsidR="00D5465D" w:rsidRPr="008A71C6">
              <w:rPr>
                <w:rFonts w:ascii="Arial Narrow" w:hAnsi="Arial Narrow"/>
                <w:lang w:val="pt-BR"/>
              </w:rPr>
              <w:t>do F</w:t>
            </w:r>
            <w:r w:rsidRPr="008A71C6">
              <w:rPr>
                <w:rFonts w:ascii="Arial Narrow" w:hAnsi="Arial Narrow"/>
                <w:lang w:val="pt-BR"/>
              </w:rPr>
              <w:t>uncionário</w:t>
            </w:r>
            <w:r w:rsidR="004309D4" w:rsidRPr="008A71C6">
              <w:rPr>
                <w:rFonts w:ascii="Arial Narrow" w:hAnsi="Arial Narrow"/>
                <w:lang w:val="pt-BR"/>
              </w:rPr>
              <w:t>:</w:t>
            </w:r>
          </w:p>
        </w:tc>
        <w:tc>
          <w:tcPr>
            <w:tcW w:w="836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CC223B" w14:textId="3FA566D1" w:rsidR="00D81C01" w:rsidRPr="00D81C01" w:rsidRDefault="00D81C01" w:rsidP="00543FE0">
            <w:pPr>
              <w:rPr>
                <w:lang w:val="pt-BR" w:eastAsia="pt-BR"/>
              </w:rPr>
            </w:pPr>
          </w:p>
        </w:tc>
      </w:tr>
      <w:tr w:rsidR="00F050EA" w:rsidRPr="008A71C6" w14:paraId="6E41BBB1" w14:textId="77777777" w:rsidTr="00536C1C">
        <w:trPr>
          <w:trHeight w:val="432"/>
          <w:jc w:val="center"/>
        </w:trPr>
        <w:tc>
          <w:tcPr>
            <w:tcW w:w="1843" w:type="dxa"/>
            <w:gridSpan w:val="3"/>
            <w:shd w:val="clear" w:color="auto" w:fill="auto"/>
            <w:vAlign w:val="center"/>
          </w:tcPr>
          <w:p w14:paraId="51F3015F" w14:textId="77777777" w:rsidR="00F050EA" w:rsidRPr="008A71C6" w:rsidRDefault="00F050EA" w:rsidP="00F050EA">
            <w:pPr>
              <w:pStyle w:val="Corpodetexto"/>
              <w:rPr>
                <w:rFonts w:ascii="Arial Narrow" w:hAnsi="Arial Narrow"/>
                <w:lang w:val="pt-BR"/>
              </w:rPr>
            </w:pPr>
            <w:permStart w:id="1387283415" w:edGrp="everyone" w:colFirst="3" w:colLast="3"/>
            <w:permStart w:id="1596421583" w:edGrp="everyone" w:colFirst="1" w:colLast="1"/>
            <w:permEnd w:id="1722447945"/>
            <w:r w:rsidRPr="008A71C6">
              <w:rPr>
                <w:rFonts w:ascii="Arial Narrow" w:hAnsi="Arial Narrow"/>
                <w:lang w:val="pt-BR"/>
              </w:rPr>
              <w:t>Gestor Imediato: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87320" w14:textId="4DD15C2F" w:rsidR="00F050EA" w:rsidRPr="008A71C6" w:rsidRDefault="00F050EA" w:rsidP="00543FE0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7B575C1" w14:textId="77777777" w:rsidR="00F050EA" w:rsidRPr="008A71C6" w:rsidRDefault="00F050EA" w:rsidP="00F050EA">
            <w:pPr>
              <w:pStyle w:val="Corpodetexto"/>
              <w:rPr>
                <w:rFonts w:ascii="Arial Narrow" w:hAnsi="Arial Narrow"/>
                <w:lang w:val="pt-BR"/>
              </w:rPr>
            </w:pPr>
            <w:permStart w:id="698233636" w:edGrp="everyone" w:colFirst="1" w:colLast="1"/>
            <w:r w:rsidRPr="008A71C6">
              <w:rPr>
                <w:rFonts w:ascii="Arial Narrow" w:hAnsi="Arial Narrow"/>
                <w:lang w:val="pt-BR"/>
              </w:rPr>
              <w:t>Gerente Responsável: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7352F2" w14:textId="77777777" w:rsidR="00F050EA" w:rsidRPr="008A71C6" w:rsidRDefault="00F050EA" w:rsidP="00F050EA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tr w:rsidR="0058773B" w:rsidRPr="008A71C6" w14:paraId="775612F5" w14:textId="77777777" w:rsidTr="002436AF">
        <w:trPr>
          <w:gridAfter w:val="6"/>
          <w:wAfter w:w="4536" w:type="dxa"/>
          <w:trHeight w:val="432"/>
          <w:jc w:val="center"/>
        </w:trPr>
        <w:tc>
          <w:tcPr>
            <w:tcW w:w="1843" w:type="dxa"/>
            <w:gridSpan w:val="3"/>
            <w:shd w:val="clear" w:color="auto" w:fill="auto"/>
            <w:vAlign w:val="center"/>
          </w:tcPr>
          <w:p w14:paraId="6ACA74D4" w14:textId="77777777" w:rsidR="0058773B" w:rsidRPr="008A71C6" w:rsidRDefault="0058773B" w:rsidP="00A77060">
            <w:pPr>
              <w:pStyle w:val="Corpodetexto"/>
              <w:rPr>
                <w:rFonts w:ascii="Arial Narrow" w:hAnsi="Arial Narrow"/>
                <w:lang w:val="pt-BR"/>
              </w:rPr>
            </w:pPr>
            <w:permStart w:id="514866754" w:edGrp="everyone" w:colFirst="1" w:colLast="1"/>
            <w:permEnd w:id="1387283415"/>
            <w:permEnd w:id="1596421583"/>
            <w:permEnd w:id="698233636"/>
            <w:r>
              <w:rPr>
                <w:rFonts w:ascii="Arial Narrow" w:hAnsi="Arial Narrow"/>
                <w:lang w:val="pt-BR"/>
              </w:rPr>
              <w:t>Departamento:</w:t>
            </w:r>
            <w:permStart w:id="495217304" w:edGrp="everyone" w:colFirst="3" w:colLast="3"/>
            <w:permStart w:id="1315993619" w:edGrp="everyone" w:colFirst="1" w:colLast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F0C8D9" w14:textId="73CA5F39" w:rsidR="0058773B" w:rsidRPr="008A71C6" w:rsidRDefault="0058773B" w:rsidP="007109C6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permEnd w:id="514866754"/>
      <w:permEnd w:id="495217304"/>
      <w:permEnd w:id="1315993619"/>
      <w:tr w:rsidR="009B3DFF" w:rsidRPr="008A71C6" w14:paraId="265BA7BB" w14:textId="77777777" w:rsidTr="009B3DFF">
        <w:trPr>
          <w:trHeight w:val="432"/>
          <w:jc w:val="center"/>
        </w:trPr>
        <w:tc>
          <w:tcPr>
            <w:tcW w:w="1843" w:type="dxa"/>
            <w:gridSpan w:val="3"/>
            <w:shd w:val="clear" w:color="auto" w:fill="auto"/>
            <w:vAlign w:val="center"/>
          </w:tcPr>
          <w:p w14:paraId="3C223106" w14:textId="77777777" w:rsidR="009B3DFF" w:rsidRPr="008A71C6" w:rsidRDefault="009B3DFF" w:rsidP="00C34B92">
            <w:pPr>
              <w:pStyle w:val="Corpodetexto"/>
              <w:rPr>
                <w:rFonts w:ascii="Arial Narrow" w:hAnsi="Arial Narrow"/>
                <w:lang w:val="pt-BR"/>
              </w:rPr>
            </w:pPr>
            <w:r w:rsidRPr="008A71C6">
              <w:rPr>
                <w:rFonts w:ascii="Arial Narrow" w:hAnsi="Arial Narrow"/>
                <w:lang w:val="pt-BR"/>
              </w:rPr>
              <w:t>Empresa:</w:t>
            </w:r>
          </w:p>
        </w:tc>
        <w:permStart w:id="444927173" w:edGrp="everyone" w:displacedByCustomXml="next"/>
        <w:sdt>
          <w:sdtPr>
            <w:rPr>
              <w:rFonts w:ascii="Arial Narrow" w:hAnsi="Arial Narrow"/>
              <w:lang w:val="pt-BR"/>
            </w:rPr>
            <w:id w:val="598835969"/>
            <w:lock w:val="sdtLocked"/>
            <w:placeholder>
              <w:docPart w:val="7EC7865F3DF74521AD9559BF3D3883CB"/>
            </w:placeholder>
            <w:showingPlcHdr/>
            <w:dropDownList>
              <w:listItem w:value="Selecione a Empresa"/>
              <w:listItem w:displayText="Lupatech CSC - Caxias do Sul/RS - Brasil" w:value="Lupatech CSC - Caxias do Sul/RS - Brasil"/>
              <w:listItem w:displayText="Lupatech CSL - São Leopoldo/RS - Brasil" w:value="Lupatech CSL - São Leopoldo/RS - Brasil"/>
              <w:listItem w:displayText="Lupatech Fiber Liners - Feliz/RS - Brasil" w:value="Lupatech Fiber Liners - Feliz/RS - Brasil"/>
              <w:listItem w:displayText="Lupatech Mipel Sul Matriz - Veranópolis/RS - Brasil" w:value="Lupatech Mipel Sul Matriz - Veranópolis/RS - Brasil"/>
              <w:listItem w:displayText="Lupatech Mipel Sul Filial - Microfusão/Carbonox - Veranópolis/RS - Brasil" w:value="Lupatech Mipel Sul Filial - Microfusão/Carbonox - Veranópolis/RS - Brasil"/>
              <w:listItem w:displayText="Lupatech Valmicro RS - Veranópolis/RS - Brasil" w:value="Lupatech Valmicro RS - Veranópolis/RS - Brasil"/>
              <w:listItem w:displayText="Lupatech Corporativo - São Paulo/SP - Brasil" w:value="Lupatech Corporativo - São Paulo/SP - Brasil"/>
              <w:listItem w:displayText="Lupatech Valmicro SP - São Paulo/SP - Brasil" w:value="Lupatech Valmicro SP - São Paulo/SP - Brasil"/>
              <w:listItem w:displayText="Lupatech MNA - Nova Odessa/SP - Brasil" w:value="Lupatech MNA - Nova Odessa/SP - Brasil"/>
              <w:listItem w:displayText="Lupatech Oil e Gas Services - Macaé/RJ - Brasil" w:value="Lupatech Oil e Gas Services - Macaé/RJ - Brasil"/>
              <w:listItem w:displayText="Lupatech Tubular Services BA - Pojuca/BA - Brasil" w:value="Lupatech Tubular Services BA - Pojuca/BA - Brasil"/>
              <w:listItem w:displayText="Lupatech Serviços - Catu/BA - Brasil" w:value="Lupatech Serviços - Catu/BA - Brasil"/>
              <w:listItem w:displayText="Lupatech Serviços - Mossoró/RN - Brasil" w:value="Lupatech Serviços - Mossoró/RN - Brasil"/>
              <w:listItem w:displayText="Lupatech Serviços - São Mateus/ES" w:value="Lupatech Serviços - São Mateus/ES"/>
            </w:dropDownList>
          </w:sdtPr>
          <w:sdtEndPr/>
          <w:sdtContent>
            <w:tc>
              <w:tcPr>
                <w:tcW w:w="5670" w:type="dxa"/>
                <w:gridSpan w:val="7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06BF7BF0" w14:textId="5489D7CB" w:rsidR="009B3DFF" w:rsidRPr="008A71C6" w:rsidRDefault="00543FE0" w:rsidP="00C34B92">
                <w:pPr>
                  <w:pStyle w:val="Textodocampo"/>
                  <w:rPr>
                    <w:rFonts w:ascii="Arial Narrow" w:hAnsi="Arial Narrow"/>
                    <w:lang w:val="pt-BR"/>
                  </w:rPr>
                </w:pPr>
                <w:r w:rsidRPr="00543FE0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444927173" w:displacedByCustomXml="prev"/>
        <w:tc>
          <w:tcPr>
            <w:tcW w:w="2693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7B0267F9" w14:textId="77777777" w:rsidR="009B3DFF" w:rsidRPr="008A71C6" w:rsidRDefault="009B3DFF" w:rsidP="00C34B92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tr w:rsidR="00180B43" w:rsidRPr="008A71C6" w14:paraId="68568284" w14:textId="77777777" w:rsidTr="009B3DFF">
        <w:trPr>
          <w:trHeight w:val="265"/>
          <w:jc w:val="center"/>
        </w:trPr>
        <w:tc>
          <w:tcPr>
            <w:tcW w:w="10206" w:type="dxa"/>
            <w:gridSpan w:val="13"/>
            <w:shd w:val="clear" w:color="auto" w:fill="auto"/>
            <w:vAlign w:val="center"/>
          </w:tcPr>
          <w:p w14:paraId="253E768B" w14:textId="77777777" w:rsidR="00180B43" w:rsidRPr="008A71C6" w:rsidRDefault="00180B43" w:rsidP="00434445">
            <w:pPr>
              <w:pStyle w:val="Textodocampo"/>
              <w:rPr>
                <w:rFonts w:ascii="Arial Narrow" w:hAnsi="Arial Narrow"/>
                <w:b w:val="0"/>
                <w:lang w:val="pt-BR"/>
              </w:rPr>
            </w:pPr>
          </w:p>
        </w:tc>
      </w:tr>
      <w:tr w:rsidR="00434445" w:rsidRPr="008A71C6" w14:paraId="1B860AB9" w14:textId="77777777" w:rsidTr="004578DB">
        <w:trPr>
          <w:trHeight w:val="288"/>
          <w:jc w:val="center"/>
        </w:trPr>
        <w:tc>
          <w:tcPr>
            <w:tcW w:w="10206" w:type="dxa"/>
            <w:gridSpan w:val="13"/>
            <w:shd w:val="clear" w:color="auto" w:fill="1F497D" w:themeFill="text2"/>
            <w:vAlign w:val="center"/>
          </w:tcPr>
          <w:p w14:paraId="59DA01DB" w14:textId="77777777" w:rsidR="00434445" w:rsidRPr="008A71C6" w:rsidRDefault="00434445" w:rsidP="00434445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  <w:r w:rsidRPr="008A71C6">
              <w:rPr>
                <w:rFonts w:ascii="Arial Narrow" w:hAnsi="Arial Narrow"/>
                <w:sz w:val="19"/>
                <w:szCs w:val="19"/>
                <w:lang w:val="pt-BR"/>
              </w:rPr>
              <w:t>Informações Profissionais</w:t>
            </w:r>
          </w:p>
        </w:tc>
      </w:tr>
      <w:tr w:rsidR="00820461" w:rsidRPr="008A71C6" w14:paraId="02E54593" w14:textId="77777777" w:rsidTr="004578DB">
        <w:trPr>
          <w:trHeight w:val="288"/>
          <w:jc w:val="center"/>
        </w:trPr>
        <w:tc>
          <w:tcPr>
            <w:tcW w:w="10206" w:type="dxa"/>
            <w:gridSpan w:val="13"/>
            <w:shd w:val="clear" w:color="auto" w:fill="auto"/>
            <w:vAlign w:val="center"/>
          </w:tcPr>
          <w:p w14:paraId="00561EB9" w14:textId="77777777" w:rsidR="00820461" w:rsidRPr="008A71C6" w:rsidRDefault="00820461" w:rsidP="00434445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</w:p>
        </w:tc>
      </w:tr>
      <w:tr w:rsidR="008E2E77" w:rsidRPr="008A71C6" w14:paraId="72D28073" w14:textId="77777777" w:rsidTr="008B4655">
        <w:trPr>
          <w:gridAfter w:val="1"/>
          <w:wAfter w:w="1842" w:type="dxa"/>
          <w:trHeight w:val="432"/>
          <w:jc w:val="center"/>
        </w:trPr>
        <w:tc>
          <w:tcPr>
            <w:tcW w:w="1843" w:type="dxa"/>
            <w:gridSpan w:val="3"/>
            <w:shd w:val="clear" w:color="auto" w:fill="auto"/>
            <w:vAlign w:val="center"/>
          </w:tcPr>
          <w:p w14:paraId="30AACBE1" w14:textId="77777777" w:rsidR="008E2E77" w:rsidRPr="008A71C6" w:rsidRDefault="008E2E77" w:rsidP="00C75EDB">
            <w:pPr>
              <w:pStyle w:val="Corpodetexto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Data do Desligamento:</w:t>
            </w:r>
          </w:p>
        </w:tc>
        <w:sdt>
          <w:sdtPr>
            <w:rPr>
              <w:rFonts w:ascii="Arial Narrow" w:hAnsi="Arial Narrow"/>
              <w:lang w:val="pt-BR"/>
            </w:rPr>
            <w:id w:val="-142124198"/>
            <w:lock w:val="sdtLocked"/>
            <w:placeholder>
              <w:docPart w:val="E265430F62D34F2F90BF99901441F358"/>
            </w:placeholder>
            <w:date w:fullDate="2025-03-2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permStart w:id="1543923677" w:edGrp="everyone" w:displacedByCustomXml="prev"/>
            <w:tc>
              <w:tcPr>
                <w:tcW w:w="3827" w:type="dxa"/>
                <w:gridSpan w:val="4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235C56C9" w14:textId="25918F05" w:rsidR="008E2E77" w:rsidRPr="008A71C6" w:rsidRDefault="00543FE0" w:rsidP="00C75EDB">
                <w:pPr>
                  <w:pStyle w:val="Textodocampo"/>
                  <w:rPr>
                    <w:rFonts w:ascii="Arial Narrow" w:hAnsi="Arial Narrow"/>
                    <w:lang w:val="pt-BR"/>
                  </w:rPr>
                </w:pPr>
                <w:r>
                  <w:rPr>
                    <w:rFonts w:ascii="Arial Narrow" w:hAnsi="Arial Narrow"/>
                    <w:lang w:val="pt-BR"/>
                  </w:rPr>
                  <w:t>25/03/2025</w:t>
                </w:r>
              </w:p>
            </w:tc>
            <w:permEnd w:id="1543923677" w:displacedByCustomXml="next"/>
          </w:sdtContent>
        </w:sdt>
        <w:tc>
          <w:tcPr>
            <w:tcW w:w="2694" w:type="dxa"/>
            <w:gridSpan w:val="5"/>
            <w:vAlign w:val="center"/>
          </w:tcPr>
          <w:p w14:paraId="287A31BA" w14:textId="77777777" w:rsidR="008E2E77" w:rsidRPr="008A71C6" w:rsidRDefault="008E2E77" w:rsidP="00C75EDB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tr w:rsidR="009B3DFF" w:rsidRPr="008A71C6" w14:paraId="61C7AF7D" w14:textId="77777777" w:rsidTr="009B3DFF">
        <w:trPr>
          <w:gridAfter w:val="1"/>
          <w:wAfter w:w="1842" w:type="dxa"/>
          <w:trHeight w:val="432"/>
          <w:jc w:val="center"/>
        </w:trPr>
        <w:tc>
          <w:tcPr>
            <w:tcW w:w="1843" w:type="dxa"/>
            <w:gridSpan w:val="3"/>
            <w:shd w:val="clear" w:color="auto" w:fill="auto"/>
            <w:vAlign w:val="center"/>
          </w:tcPr>
          <w:p w14:paraId="1096B61A" w14:textId="77777777" w:rsidR="009B3DFF" w:rsidRPr="008A71C6" w:rsidRDefault="009B3DFF" w:rsidP="004F64F9">
            <w:pPr>
              <w:pStyle w:val="Corpodetexto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Data de Bloqueio:</w:t>
            </w:r>
          </w:p>
        </w:tc>
        <w:sdt>
          <w:sdtPr>
            <w:rPr>
              <w:rFonts w:ascii="Arial Narrow" w:hAnsi="Arial Narrow"/>
              <w:lang w:val="pt-BR"/>
            </w:rPr>
            <w:id w:val="1870719532"/>
            <w:lock w:val="sdtLocked"/>
            <w:placeholder>
              <w:docPart w:val="C1FED08D49C64210AAAF33F35D10E627"/>
            </w:placeholder>
            <w:date w:fullDate="2025-03-2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permStart w:id="205861717" w:edGrp="everyone" w:displacedByCustomXml="prev"/>
            <w:tc>
              <w:tcPr>
                <w:tcW w:w="3827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00D4B820" w14:textId="410A5C5A" w:rsidR="009B3DFF" w:rsidRPr="008A71C6" w:rsidRDefault="00543FE0" w:rsidP="003569E1">
                <w:pPr>
                  <w:pStyle w:val="Textodocampo"/>
                  <w:rPr>
                    <w:rFonts w:ascii="Arial Narrow" w:hAnsi="Arial Narrow"/>
                    <w:b w:val="0"/>
                    <w:lang w:val="pt-BR"/>
                  </w:rPr>
                </w:pPr>
                <w:r>
                  <w:rPr>
                    <w:rFonts w:ascii="Arial Narrow" w:hAnsi="Arial Narrow"/>
                    <w:lang w:val="pt-BR"/>
                  </w:rPr>
                  <w:t>25/03/2025</w:t>
                </w:r>
              </w:p>
            </w:tc>
            <w:permEnd w:id="205861717" w:displacedByCustomXml="next"/>
          </w:sdtContent>
        </w:sdt>
        <w:tc>
          <w:tcPr>
            <w:tcW w:w="284" w:type="dxa"/>
            <w:vAlign w:val="center"/>
          </w:tcPr>
          <w:p w14:paraId="7BA84B55" w14:textId="77777777" w:rsidR="009B3DFF" w:rsidRPr="004F64F9" w:rsidRDefault="009B3DFF" w:rsidP="009B3DFF">
            <w:pPr>
              <w:pStyle w:val="Corpodetexto"/>
              <w:rPr>
                <w:rFonts w:ascii="Arial Narrow" w:hAnsi="Arial Narrow"/>
                <w:lang w:val="pt-BR"/>
              </w:rPr>
            </w:pPr>
          </w:p>
        </w:tc>
        <w:tc>
          <w:tcPr>
            <w:tcW w:w="992" w:type="dxa"/>
            <w:vAlign w:val="center"/>
          </w:tcPr>
          <w:p w14:paraId="025F066D" w14:textId="77777777" w:rsidR="009B3DFF" w:rsidRPr="004F64F9" w:rsidRDefault="009B3DFF" w:rsidP="009B3DFF">
            <w:pPr>
              <w:pStyle w:val="Corpodetexto"/>
              <w:rPr>
                <w:rFonts w:ascii="Arial Narrow" w:hAnsi="Arial Narrow"/>
                <w:lang w:val="pt-BR"/>
              </w:rPr>
            </w:pPr>
            <w:r w:rsidRPr="004F64F9">
              <w:rPr>
                <w:rFonts w:ascii="Arial Narrow" w:hAnsi="Arial Narrow"/>
                <w:lang w:val="pt-BR"/>
              </w:rPr>
              <w:t>Hora de Bloqueio: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2863D12" w14:textId="77777777" w:rsidR="009B3DFF" w:rsidRPr="008A71C6" w:rsidRDefault="009B3DFF" w:rsidP="008E2E77">
            <w:pPr>
              <w:pStyle w:val="Textodocampo"/>
              <w:jc w:val="center"/>
              <w:rPr>
                <w:rFonts w:ascii="Arial Narrow" w:hAnsi="Arial Narrow"/>
                <w:lang w:val="pt-BR"/>
              </w:rPr>
            </w:pPr>
            <w:permStart w:id="1352234250" w:edGrp="everyone"/>
            <w:permEnd w:id="1352234250"/>
          </w:p>
        </w:tc>
        <w:tc>
          <w:tcPr>
            <w:tcW w:w="284" w:type="dxa"/>
            <w:vAlign w:val="center"/>
          </w:tcPr>
          <w:p w14:paraId="42E19B3B" w14:textId="77777777" w:rsidR="009B3DFF" w:rsidRPr="008E2E77" w:rsidRDefault="009B3DFF" w:rsidP="008E2E77">
            <w:pPr>
              <w:pStyle w:val="Textodocampo"/>
              <w:jc w:val="center"/>
              <w:rPr>
                <w:rFonts w:ascii="Arial Narrow" w:hAnsi="Arial Narrow"/>
                <w:lang w:val="pt-BR"/>
              </w:rPr>
            </w:pPr>
            <w:r w:rsidRPr="008E2E77">
              <w:rPr>
                <w:rFonts w:ascii="Arial Narrow" w:hAnsi="Arial Narrow"/>
                <w:lang w:val="pt-BR"/>
              </w:rPr>
              <w:t>: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0D000C" w14:textId="77777777" w:rsidR="009B3DFF" w:rsidRPr="008A71C6" w:rsidRDefault="009B3DFF" w:rsidP="008E2E77">
            <w:pPr>
              <w:pStyle w:val="Textodocampo"/>
              <w:jc w:val="center"/>
              <w:rPr>
                <w:rFonts w:ascii="Arial Narrow" w:hAnsi="Arial Narrow"/>
                <w:lang w:val="pt-BR"/>
              </w:rPr>
            </w:pPr>
            <w:permStart w:id="175848204" w:edGrp="everyone"/>
            <w:permEnd w:id="175848204"/>
          </w:p>
        </w:tc>
      </w:tr>
      <w:tr w:rsidR="008E2E77" w:rsidRPr="008A71C6" w14:paraId="09E7C662" w14:textId="77777777" w:rsidTr="00DE6543">
        <w:trPr>
          <w:trHeight w:val="517"/>
          <w:jc w:val="center"/>
        </w:trPr>
        <w:tc>
          <w:tcPr>
            <w:tcW w:w="1843" w:type="dxa"/>
            <w:gridSpan w:val="3"/>
            <w:shd w:val="clear" w:color="auto" w:fill="auto"/>
            <w:vAlign w:val="center"/>
          </w:tcPr>
          <w:p w14:paraId="44A4342A" w14:textId="77777777" w:rsidR="008E2E77" w:rsidRPr="008A71C6" w:rsidRDefault="008E2E77" w:rsidP="00C958E7">
            <w:pPr>
              <w:pStyle w:val="Corpodetexto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Copiar os Documentos da Pasta Privada?</w:t>
            </w:r>
          </w:p>
        </w:tc>
        <w:permStart w:id="947469243" w:edGrp="everyone" w:displacedByCustomXml="next"/>
        <w:sdt>
          <w:sdtPr>
            <w:rPr>
              <w:rFonts w:ascii="Arial Narrow" w:hAnsi="Arial Narrow"/>
              <w:lang w:val="pt-BR"/>
            </w:rPr>
            <w:id w:val="136539670"/>
            <w:placeholder>
              <w:docPart w:val="7E116AD3E5A7413C973A4D47DFFF8E5E"/>
            </w:placeholder>
            <w:dropDownList>
              <w:listItem w:displayText="Sim" w:value="Sim"/>
              <w:listItem w:displayText="Não" w:value="Não"/>
            </w:dropDownList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vAlign w:val="center"/>
              </w:tcPr>
              <w:p w14:paraId="6A71FC5B" w14:textId="4DBE46ED" w:rsidR="008E2E77" w:rsidRPr="008A71C6" w:rsidRDefault="00543FE0" w:rsidP="008E2E77">
                <w:pPr>
                  <w:pStyle w:val="Textodocampo"/>
                  <w:rPr>
                    <w:rFonts w:ascii="Arial Narrow" w:hAnsi="Arial Narrow"/>
                    <w:b w:val="0"/>
                    <w:lang w:val="pt-BR"/>
                  </w:rPr>
                </w:pPr>
                <w:r>
                  <w:rPr>
                    <w:rFonts w:ascii="Arial Narrow" w:hAnsi="Arial Narrow"/>
                    <w:lang w:val="pt-BR"/>
                  </w:rPr>
                  <w:t>Não</w:t>
                </w:r>
              </w:p>
            </w:tc>
          </w:sdtContent>
        </w:sdt>
        <w:permEnd w:id="947469243" w:displacedByCustomXml="prev"/>
        <w:tc>
          <w:tcPr>
            <w:tcW w:w="99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1EB2BBE" w14:textId="77777777" w:rsidR="008E2E77" w:rsidRPr="008A71C6" w:rsidRDefault="00DE6543" w:rsidP="00DE6543">
            <w:pPr>
              <w:pStyle w:val="Textodocampo"/>
              <w:rPr>
                <w:rFonts w:ascii="Arial Narrow" w:hAnsi="Arial Narrow"/>
                <w:b w:val="0"/>
                <w:lang w:val="pt-BR"/>
              </w:rPr>
            </w:pPr>
            <w:r>
              <w:rPr>
                <w:rFonts w:ascii="Arial Narrow" w:hAnsi="Arial Narrow"/>
                <w:b w:val="0"/>
                <w:lang w:val="pt-BR"/>
              </w:rPr>
              <w:t>Para Qual Usuário?</w:t>
            </w:r>
          </w:p>
        </w:tc>
        <w:tc>
          <w:tcPr>
            <w:tcW w:w="3970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5F9D518" w14:textId="4D2308F8" w:rsidR="008E2E77" w:rsidRPr="00C958E7" w:rsidRDefault="00D81C01" w:rsidP="008E2E77">
            <w:pPr>
              <w:pStyle w:val="Textodocampo"/>
              <w:rPr>
                <w:rFonts w:ascii="Arial Narrow" w:hAnsi="Arial Narrow"/>
                <w:lang w:val="pt-BR"/>
              </w:rPr>
            </w:pPr>
            <w:permStart w:id="772819086" w:edGrp="everyone"/>
            <w:r w:rsidRPr="00D81C01">
              <w:rPr>
                <w:lang w:val="pt-BR"/>
              </w:rPr>
              <w:t>.</w:t>
            </w:r>
            <w:permEnd w:id="772819086"/>
          </w:p>
        </w:tc>
        <w:tc>
          <w:tcPr>
            <w:tcW w:w="2693" w:type="dxa"/>
            <w:gridSpan w:val="3"/>
            <w:vAlign w:val="center"/>
          </w:tcPr>
          <w:p w14:paraId="7C70AE9D" w14:textId="77777777" w:rsidR="008E2E77" w:rsidRPr="008A71C6" w:rsidRDefault="008E2E77" w:rsidP="008E2E77">
            <w:pPr>
              <w:pStyle w:val="Textodocampo"/>
              <w:rPr>
                <w:rFonts w:ascii="Arial Narrow" w:hAnsi="Arial Narrow"/>
                <w:b w:val="0"/>
                <w:lang w:val="pt-BR"/>
              </w:rPr>
            </w:pPr>
          </w:p>
        </w:tc>
      </w:tr>
      <w:tr w:rsidR="004578DB" w:rsidRPr="008A71C6" w14:paraId="1DBC4BB9" w14:textId="77777777" w:rsidTr="00BB29CF">
        <w:trPr>
          <w:trHeight w:val="499"/>
          <w:jc w:val="center"/>
        </w:trPr>
        <w:tc>
          <w:tcPr>
            <w:tcW w:w="1843" w:type="dxa"/>
            <w:gridSpan w:val="3"/>
            <w:shd w:val="clear" w:color="auto" w:fill="auto"/>
            <w:vAlign w:val="center"/>
          </w:tcPr>
          <w:p w14:paraId="1BB24F22" w14:textId="77777777" w:rsidR="004578DB" w:rsidRPr="008A71C6" w:rsidRDefault="004578DB" w:rsidP="00805487">
            <w:pPr>
              <w:pStyle w:val="Corpodetexto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 xml:space="preserve">Encaminhar os novos e-mails para: 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292814D" w14:textId="524C6E42" w:rsidR="004578DB" w:rsidRPr="008A71C6" w:rsidRDefault="004578DB" w:rsidP="00B11034">
            <w:pPr>
              <w:pStyle w:val="Textodocampo"/>
              <w:rPr>
                <w:rFonts w:ascii="Arial Narrow" w:hAnsi="Arial Narrow"/>
                <w:lang w:val="pt-BR"/>
              </w:rPr>
            </w:pPr>
            <w:bookmarkStart w:id="0" w:name="_GoBack"/>
            <w:bookmarkEnd w:id="0"/>
            <w:permStart w:id="1274435698" w:edGrp="everyone"/>
            <w:permEnd w:id="1274435698"/>
          </w:p>
        </w:tc>
        <w:tc>
          <w:tcPr>
            <w:tcW w:w="2693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6977386B" w14:textId="77777777" w:rsidR="004578DB" w:rsidRPr="008A71C6" w:rsidRDefault="004578DB" w:rsidP="00B11034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tr w:rsidR="008E2E77" w:rsidRPr="008A71C6" w14:paraId="4A30E8F4" w14:textId="77777777" w:rsidTr="004578DB">
        <w:trPr>
          <w:trHeight w:val="265"/>
          <w:jc w:val="center"/>
        </w:trPr>
        <w:tc>
          <w:tcPr>
            <w:tcW w:w="10206" w:type="dxa"/>
            <w:gridSpan w:val="13"/>
            <w:shd w:val="clear" w:color="auto" w:fill="auto"/>
            <w:vAlign w:val="center"/>
          </w:tcPr>
          <w:p w14:paraId="5BB1AC6E" w14:textId="77777777" w:rsidR="008E2E77" w:rsidRPr="008A71C6" w:rsidRDefault="008E2E77" w:rsidP="008E2E77">
            <w:pPr>
              <w:pStyle w:val="Textodocampo"/>
              <w:rPr>
                <w:rFonts w:ascii="Arial Narrow" w:hAnsi="Arial Narrow"/>
                <w:b w:val="0"/>
                <w:lang w:val="pt-BR"/>
              </w:rPr>
            </w:pPr>
          </w:p>
        </w:tc>
      </w:tr>
      <w:tr w:rsidR="008E2E77" w:rsidRPr="008A71C6" w14:paraId="44FE700C" w14:textId="77777777" w:rsidTr="004578DB">
        <w:trPr>
          <w:trHeight w:val="288"/>
          <w:jc w:val="center"/>
        </w:trPr>
        <w:tc>
          <w:tcPr>
            <w:tcW w:w="10206" w:type="dxa"/>
            <w:gridSpan w:val="13"/>
            <w:shd w:val="clear" w:color="auto" w:fill="1F497D" w:themeFill="text2"/>
            <w:vAlign w:val="center"/>
          </w:tcPr>
          <w:p w14:paraId="5165AF2F" w14:textId="77777777" w:rsidR="008E2E77" w:rsidRPr="008A71C6" w:rsidRDefault="008E2E77" w:rsidP="008E2E77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  <w:r w:rsidRPr="008A71C6">
              <w:rPr>
                <w:rFonts w:ascii="Arial Narrow" w:hAnsi="Arial Narrow"/>
                <w:sz w:val="19"/>
                <w:szCs w:val="19"/>
                <w:lang w:val="pt-BR"/>
              </w:rPr>
              <w:t>Tipo da Solicitação</w:t>
            </w:r>
          </w:p>
        </w:tc>
      </w:tr>
      <w:tr w:rsidR="008E2E77" w:rsidRPr="008A71C6" w14:paraId="2EDD0715" w14:textId="77777777" w:rsidTr="004578DB">
        <w:trPr>
          <w:trHeight w:val="253"/>
          <w:jc w:val="center"/>
        </w:trPr>
        <w:tc>
          <w:tcPr>
            <w:tcW w:w="10206" w:type="dxa"/>
            <w:gridSpan w:val="13"/>
            <w:shd w:val="clear" w:color="auto" w:fill="auto"/>
            <w:vAlign w:val="center"/>
          </w:tcPr>
          <w:p w14:paraId="701D4B42" w14:textId="77777777" w:rsidR="008E2E77" w:rsidRPr="008A71C6" w:rsidRDefault="008E2E77" w:rsidP="008E2E77">
            <w:pPr>
              <w:pStyle w:val="Corpodetexto"/>
              <w:rPr>
                <w:rFonts w:ascii="Arial Narrow" w:hAnsi="Arial Narrow"/>
                <w:lang w:val="pt-BR"/>
              </w:rPr>
            </w:pPr>
          </w:p>
        </w:tc>
      </w:tr>
      <w:tr w:rsidR="00E325B5" w:rsidRPr="008A71C6" w14:paraId="732FCD9E" w14:textId="77777777" w:rsidTr="00E325B5">
        <w:trPr>
          <w:gridAfter w:val="8"/>
          <w:wAfter w:w="1842" w:type="dxa"/>
          <w:trHeight w:val="274"/>
          <w:jc w:val="center"/>
        </w:trPr>
        <w:tc>
          <w:tcPr>
            <w:tcW w:w="4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657DE1" w14:textId="77777777" w:rsidR="00E325B5" w:rsidRPr="008A71C6" w:rsidRDefault="00E325B5" w:rsidP="008E2E77">
            <w:pPr>
              <w:pStyle w:val="Caixadeseleo"/>
              <w:jc w:val="left"/>
              <w:rPr>
                <w:rFonts w:ascii="Arial Narrow" w:hAnsi="Arial Narrow"/>
                <w:lang w:val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B04FF" w14:textId="77777777" w:rsidR="00E325B5" w:rsidRPr="008A71C6" w:rsidRDefault="00E325B5" w:rsidP="008E2E77">
            <w:pPr>
              <w:pStyle w:val="Textodocampo"/>
              <w:rPr>
                <w:rFonts w:ascii="Arial Narrow" w:hAnsi="Arial Narrow"/>
                <w:b w:val="0"/>
                <w:lang w:val="pt-BR"/>
              </w:rPr>
            </w:pPr>
            <w:permStart w:id="1207848893" w:edGrp="everyone"/>
            <w:r>
              <w:t>X</w:t>
            </w:r>
            <w:permEnd w:id="1207848893"/>
          </w:p>
        </w:tc>
        <w:tc>
          <w:tcPr>
            <w:tcW w:w="2127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1B5F9C" w14:textId="77777777" w:rsidR="00E325B5" w:rsidRPr="008A71C6" w:rsidRDefault="00E325B5" w:rsidP="008E2E77">
            <w:pPr>
              <w:pStyle w:val="Corpodetexto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Exclusão</w:t>
            </w:r>
          </w:p>
        </w:tc>
      </w:tr>
      <w:tr w:rsidR="008E2E77" w:rsidRPr="008A71C6" w14:paraId="17D1CA96" w14:textId="77777777" w:rsidTr="00BB29CF">
        <w:trPr>
          <w:gridAfter w:val="1"/>
          <w:wAfter w:w="1842" w:type="dxa"/>
          <w:trHeight w:val="274"/>
          <w:jc w:val="center"/>
        </w:trPr>
        <w:tc>
          <w:tcPr>
            <w:tcW w:w="8364" w:type="dxa"/>
            <w:gridSpan w:val="12"/>
            <w:shd w:val="clear" w:color="auto" w:fill="auto"/>
            <w:vAlign w:val="center"/>
          </w:tcPr>
          <w:p w14:paraId="0BF02BED" w14:textId="77777777" w:rsidR="008E2E77" w:rsidRPr="008A71C6" w:rsidRDefault="008E2E77" w:rsidP="008E2E77">
            <w:pPr>
              <w:pStyle w:val="Corpodetexto"/>
              <w:rPr>
                <w:rFonts w:ascii="Arial Narrow" w:hAnsi="Arial Narrow"/>
                <w:lang w:val="pt-BR"/>
              </w:rPr>
            </w:pPr>
          </w:p>
        </w:tc>
      </w:tr>
      <w:tr w:rsidR="008E2E77" w:rsidRPr="008A71C6" w14:paraId="7FAB5EC8" w14:textId="77777777" w:rsidTr="004578DB">
        <w:trPr>
          <w:trHeight w:val="288"/>
          <w:jc w:val="center"/>
        </w:trPr>
        <w:tc>
          <w:tcPr>
            <w:tcW w:w="10206" w:type="dxa"/>
            <w:gridSpan w:val="13"/>
            <w:shd w:val="clear" w:color="auto" w:fill="1F497D" w:themeFill="text2"/>
            <w:vAlign w:val="center"/>
          </w:tcPr>
          <w:p w14:paraId="6655ABC4" w14:textId="77777777" w:rsidR="008E2E77" w:rsidRPr="008A71C6" w:rsidRDefault="008E2E77" w:rsidP="008E2E77">
            <w:pPr>
              <w:pStyle w:val="Ttulo3"/>
              <w:outlineLvl w:val="2"/>
              <w:rPr>
                <w:rFonts w:ascii="Arial Narrow" w:hAnsi="Arial Narrow"/>
                <w:sz w:val="19"/>
                <w:szCs w:val="19"/>
                <w:lang w:val="pt-BR"/>
              </w:rPr>
            </w:pPr>
            <w:r w:rsidRPr="008A71C6">
              <w:rPr>
                <w:rFonts w:ascii="Arial Narrow" w:hAnsi="Arial Narrow"/>
                <w:sz w:val="19"/>
                <w:szCs w:val="19"/>
                <w:lang w:val="pt-BR"/>
              </w:rPr>
              <w:t>Informações Adicionais</w:t>
            </w:r>
          </w:p>
        </w:tc>
      </w:tr>
      <w:tr w:rsidR="008E2E77" w:rsidRPr="008A71C6" w14:paraId="3F5306AC" w14:textId="77777777" w:rsidTr="004578DB">
        <w:trPr>
          <w:trHeight w:val="253"/>
          <w:jc w:val="center"/>
        </w:trPr>
        <w:tc>
          <w:tcPr>
            <w:tcW w:w="10206" w:type="dxa"/>
            <w:gridSpan w:val="13"/>
            <w:shd w:val="clear" w:color="auto" w:fill="auto"/>
            <w:vAlign w:val="center"/>
          </w:tcPr>
          <w:p w14:paraId="6C602407" w14:textId="77777777" w:rsidR="008E2E77" w:rsidRPr="008A71C6" w:rsidRDefault="008E2E77" w:rsidP="008E2E77">
            <w:pPr>
              <w:pStyle w:val="Corpodetexto"/>
              <w:rPr>
                <w:rFonts w:ascii="Arial Narrow" w:hAnsi="Arial Narrow"/>
                <w:lang w:val="pt-BR"/>
              </w:rPr>
            </w:pPr>
          </w:p>
        </w:tc>
      </w:tr>
      <w:tr w:rsidR="008E2E77" w:rsidRPr="008A71C6" w14:paraId="68587ACE" w14:textId="77777777" w:rsidTr="00536C1C">
        <w:trPr>
          <w:gridAfter w:val="4"/>
          <w:wAfter w:w="3260" w:type="dxa"/>
          <w:trHeight w:val="1320"/>
          <w:jc w:val="center"/>
        </w:trPr>
        <w:tc>
          <w:tcPr>
            <w:tcW w:w="3543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33BE23" w14:textId="77777777" w:rsidR="008E2E77" w:rsidRPr="008A71C6" w:rsidRDefault="008E2E77" w:rsidP="008E2E77">
            <w:pPr>
              <w:pStyle w:val="Corpodetexto"/>
              <w:rPr>
                <w:rFonts w:ascii="Arial Narrow" w:hAnsi="Arial Narrow"/>
                <w:lang w:val="pt-BR"/>
              </w:rPr>
            </w:pPr>
            <w:permStart w:id="1656107450" w:edGrp="everyone" w:colFirst="1" w:colLast="1"/>
            <w:r w:rsidRPr="008A71C6">
              <w:rPr>
                <w:rFonts w:ascii="Arial Narrow" w:hAnsi="Arial Narrow"/>
                <w:lang w:val="pt-BR"/>
              </w:rPr>
              <w:t>Informações Adicionais: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233C3" w14:textId="77777777" w:rsidR="008E2E77" w:rsidRPr="008A71C6" w:rsidRDefault="008E2E77" w:rsidP="008E2E77">
            <w:pPr>
              <w:pStyle w:val="Textodocampo"/>
              <w:rPr>
                <w:rFonts w:ascii="Arial Narrow" w:hAnsi="Arial Narrow"/>
                <w:lang w:val="pt-BR"/>
              </w:rPr>
            </w:pPr>
          </w:p>
        </w:tc>
      </w:tr>
      <w:permEnd w:id="1656107450"/>
      <w:tr w:rsidR="008E2E77" w:rsidRPr="008A71C6" w14:paraId="425A418A" w14:textId="77777777" w:rsidTr="004578DB">
        <w:trPr>
          <w:trHeight w:val="131"/>
          <w:jc w:val="center"/>
        </w:trPr>
        <w:tc>
          <w:tcPr>
            <w:tcW w:w="10206" w:type="dxa"/>
            <w:gridSpan w:val="13"/>
            <w:shd w:val="clear" w:color="auto" w:fill="auto"/>
            <w:vAlign w:val="center"/>
          </w:tcPr>
          <w:p w14:paraId="256C2F2B" w14:textId="77777777" w:rsidR="008E2E77" w:rsidRPr="008A71C6" w:rsidRDefault="008E2E77" w:rsidP="008E2E77">
            <w:pPr>
              <w:rPr>
                <w:rFonts w:ascii="Arial Narrow" w:hAnsi="Arial Narrow"/>
                <w:sz w:val="19"/>
                <w:szCs w:val="19"/>
              </w:rPr>
            </w:pPr>
          </w:p>
        </w:tc>
      </w:tr>
      <w:tr w:rsidR="008E2E77" w:rsidRPr="008A71C6" w14:paraId="28642BBA" w14:textId="77777777" w:rsidTr="004578DB">
        <w:trPr>
          <w:trHeight w:val="288"/>
          <w:jc w:val="center"/>
        </w:trPr>
        <w:tc>
          <w:tcPr>
            <w:tcW w:w="10206" w:type="dxa"/>
            <w:gridSpan w:val="13"/>
            <w:shd w:val="clear" w:color="auto" w:fill="1F497D" w:themeFill="text2"/>
            <w:vAlign w:val="center"/>
          </w:tcPr>
          <w:p w14:paraId="1B911876" w14:textId="77777777" w:rsidR="008E2E77" w:rsidRPr="008A71C6" w:rsidRDefault="008E2E77" w:rsidP="008E2E77">
            <w:pPr>
              <w:pStyle w:val="Ttulo3"/>
              <w:outlineLvl w:val="2"/>
              <w:rPr>
                <w:rFonts w:ascii="Arial Narrow" w:hAnsi="Arial Narrow"/>
                <w:b w:val="0"/>
                <w:sz w:val="19"/>
                <w:szCs w:val="19"/>
                <w:lang w:val="pt-BR"/>
              </w:rPr>
            </w:pPr>
          </w:p>
        </w:tc>
      </w:tr>
      <w:tr w:rsidR="008E2E77" w:rsidRPr="008A71C6" w14:paraId="196A6627" w14:textId="77777777" w:rsidTr="002436AF">
        <w:trPr>
          <w:gridAfter w:val="6"/>
          <w:wAfter w:w="4536" w:type="dxa"/>
          <w:trHeight w:val="140"/>
          <w:jc w:val="center"/>
        </w:trPr>
        <w:tc>
          <w:tcPr>
            <w:tcW w:w="5670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25EE55A4" w14:textId="77777777" w:rsidR="008E2E77" w:rsidRDefault="008E2E77" w:rsidP="008E2E77">
            <w:pPr>
              <w:jc w:val="center"/>
              <w:rPr>
                <w:rFonts w:ascii="Arial Narrow" w:hAnsi="Arial Narrow"/>
                <w:b/>
                <w:sz w:val="19"/>
                <w:szCs w:val="19"/>
                <w:lang w:val="pt-BR"/>
              </w:rPr>
            </w:pPr>
          </w:p>
          <w:p w14:paraId="43582A9A" w14:textId="7164BCBE" w:rsidR="008E2E77" w:rsidRPr="00E01E12" w:rsidRDefault="0010670F" w:rsidP="008E2E77">
            <w:pPr>
              <w:jc w:val="center"/>
              <w:rPr>
                <w:rFonts w:ascii="Arial Narrow" w:hAnsi="Arial Narrow"/>
                <w:b/>
                <w:sz w:val="32"/>
                <w:szCs w:val="32"/>
                <w:lang w:val="pt-BR"/>
              </w:rPr>
            </w:pPr>
            <w:r w:rsidRPr="00E01E12">
              <w:rPr>
                <w:rFonts w:ascii="Arial Narrow" w:hAnsi="Arial Narrow"/>
                <w:b/>
                <w:sz w:val="32"/>
                <w:szCs w:val="32"/>
                <w:lang w:val="pt-BR"/>
              </w:rPr>
              <w:fldChar w:fldCharType="begin"/>
            </w:r>
            <w:r w:rsidR="008E2E77" w:rsidRPr="00E01E12">
              <w:rPr>
                <w:rFonts w:ascii="Arial Narrow" w:hAnsi="Arial Narrow"/>
                <w:b/>
                <w:sz w:val="32"/>
                <w:szCs w:val="32"/>
                <w:lang w:val="pt-BR"/>
              </w:rPr>
              <w:instrText xml:space="preserve"> TIME \@ "dddd, d' de 'MMMM' de 'yyyy" </w:instrText>
            </w:r>
            <w:r w:rsidRPr="00E01E12">
              <w:rPr>
                <w:rFonts w:ascii="Arial Narrow" w:hAnsi="Arial Narrow"/>
                <w:b/>
                <w:sz w:val="32"/>
                <w:szCs w:val="32"/>
                <w:lang w:val="pt-BR"/>
              </w:rPr>
              <w:fldChar w:fldCharType="separate"/>
            </w:r>
            <w:r w:rsidR="00543FE0">
              <w:rPr>
                <w:rFonts w:ascii="Arial Narrow" w:hAnsi="Arial Narrow"/>
                <w:b/>
                <w:noProof/>
                <w:sz w:val="32"/>
                <w:szCs w:val="32"/>
                <w:lang w:val="pt-BR"/>
              </w:rPr>
              <w:t>terça-feira, 25 de março de 2025</w:t>
            </w:r>
            <w:r w:rsidRPr="00E01E12">
              <w:rPr>
                <w:rFonts w:ascii="Arial Narrow" w:hAnsi="Arial Narrow"/>
                <w:b/>
                <w:sz w:val="32"/>
                <w:szCs w:val="32"/>
                <w:lang w:val="pt-BR"/>
              </w:rPr>
              <w:fldChar w:fldCharType="end"/>
            </w:r>
            <w:r w:rsidR="008E2E77" w:rsidRPr="00E01E12">
              <w:rPr>
                <w:rFonts w:ascii="Arial Narrow" w:hAnsi="Arial Narrow"/>
                <w:b/>
                <w:sz w:val="32"/>
                <w:szCs w:val="32"/>
                <w:lang w:val="pt-BR"/>
              </w:rPr>
              <w:t>.</w:t>
            </w:r>
          </w:p>
          <w:p w14:paraId="28672E5D" w14:textId="77777777" w:rsidR="008E2E77" w:rsidRPr="008A71C6" w:rsidRDefault="008E2E77" w:rsidP="008E2E77">
            <w:pPr>
              <w:jc w:val="center"/>
              <w:rPr>
                <w:rFonts w:ascii="Arial Narrow" w:hAnsi="Arial Narrow"/>
                <w:b/>
                <w:sz w:val="19"/>
                <w:szCs w:val="19"/>
                <w:lang w:val="pt-BR"/>
              </w:rPr>
            </w:pPr>
          </w:p>
        </w:tc>
      </w:tr>
      <w:tr w:rsidR="008E2E77" w:rsidRPr="008A71C6" w14:paraId="4D873EAC" w14:textId="77777777" w:rsidTr="004578DB">
        <w:trPr>
          <w:trHeight w:val="621"/>
          <w:jc w:val="center"/>
        </w:trPr>
        <w:tc>
          <w:tcPr>
            <w:tcW w:w="10206" w:type="dxa"/>
            <w:gridSpan w:val="13"/>
            <w:shd w:val="clear" w:color="auto" w:fill="auto"/>
            <w:vAlign w:val="center"/>
          </w:tcPr>
          <w:p w14:paraId="21DD9AC5" w14:textId="77777777" w:rsidR="008E2E77" w:rsidRPr="008A71C6" w:rsidRDefault="008E2E77" w:rsidP="008E2E77">
            <w:pPr>
              <w:pStyle w:val="Corpodetexto"/>
              <w:jc w:val="right"/>
              <w:rPr>
                <w:rFonts w:ascii="Arial Narrow" w:hAnsi="Arial Narrow"/>
                <w:lang w:val="pt-BR"/>
              </w:rPr>
            </w:pPr>
            <w:r w:rsidRPr="008A71C6">
              <w:rPr>
                <w:rFonts w:ascii="Arial Narrow" w:hAnsi="Arial Narrow"/>
                <w:color w:val="FF0000"/>
                <w:lang w:val="pt-BR"/>
              </w:rPr>
              <w:t>*Preenchimento Obrigatório de Todos os Campos.</w:t>
            </w:r>
          </w:p>
        </w:tc>
      </w:tr>
    </w:tbl>
    <w:p w14:paraId="587C34C9" w14:textId="77777777" w:rsidR="00193799" w:rsidRPr="008A71C6" w:rsidRDefault="00193799" w:rsidP="00CB1F0F">
      <w:pPr>
        <w:tabs>
          <w:tab w:val="left" w:pos="3030"/>
        </w:tabs>
        <w:rPr>
          <w:rFonts w:ascii="Arial Narrow" w:hAnsi="Arial Narrow"/>
          <w:sz w:val="19"/>
          <w:szCs w:val="19"/>
          <w:lang w:val="pt-BR"/>
        </w:rPr>
      </w:pPr>
    </w:p>
    <w:sectPr w:rsidR="00193799" w:rsidRPr="008A71C6" w:rsidSect="00CD1618">
      <w:headerReference w:type="default" r:id="rId8"/>
      <w:footerReference w:type="default" r:id="rId9"/>
      <w:pgSz w:w="11907" w:h="1683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C737D" w14:textId="77777777" w:rsidR="00FD29F0" w:rsidRDefault="00FD29F0" w:rsidP="00E47F95">
      <w:r>
        <w:separator/>
      </w:r>
    </w:p>
  </w:endnote>
  <w:endnote w:type="continuationSeparator" w:id="0">
    <w:p w14:paraId="493DD5E6" w14:textId="77777777" w:rsidR="00FD29F0" w:rsidRDefault="00FD29F0" w:rsidP="00E4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A6313" w14:textId="77777777" w:rsidR="0003792B" w:rsidRPr="00AD04CC" w:rsidRDefault="0003792B" w:rsidP="0003792B">
    <w:pPr>
      <w:widowControl w:val="0"/>
      <w:autoSpaceDE w:val="0"/>
      <w:autoSpaceDN w:val="0"/>
      <w:adjustRightInd w:val="0"/>
      <w:spacing w:before="38"/>
      <w:ind w:left="100" w:right="-20"/>
      <w:rPr>
        <w:rFonts w:ascii="Arial Narrow" w:hAnsi="Arial Narrow" w:cs="Arial Narrow"/>
        <w:sz w:val="18"/>
        <w:szCs w:val="18"/>
        <w:lang w:val="pt-BR"/>
      </w:rPr>
    </w:pPr>
    <w:r>
      <w:rPr>
        <w:rFonts w:ascii="Arial Narrow" w:hAnsi="Arial Narrow" w:cs="Arial Narrow"/>
        <w:i/>
        <w:iCs/>
        <w:sz w:val="18"/>
        <w:szCs w:val="18"/>
        <w:lang w:val="pt-BR"/>
      </w:rPr>
      <w:t>I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m</w:t>
    </w:r>
    <w:r>
      <w:rPr>
        <w:rFonts w:ascii="Arial Narrow" w:hAnsi="Arial Narrow" w:cs="Arial Narrow"/>
        <w:i/>
        <w:iCs/>
        <w:sz w:val="18"/>
        <w:szCs w:val="18"/>
        <w:lang w:val="pt-BR"/>
      </w:rPr>
      <w:t>p</w:t>
    </w:r>
    <w:r>
      <w:rPr>
        <w:rFonts w:ascii="Arial Narrow" w:hAnsi="Arial Narrow" w:cs="Arial Narrow"/>
        <w:i/>
        <w:iCs/>
        <w:spacing w:val="-2"/>
        <w:sz w:val="18"/>
        <w:szCs w:val="18"/>
        <w:lang w:val="pt-BR"/>
      </w:rPr>
      <w:t>r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e</w:t>
    </w:r>
    <w:r>
      <w:rPr>
        <w:rFonts w:ascii="Arial Narrow" w:hAnsi="Arial Narrow" w:cs="Arial Narrow"/>
        <w:i/>
        <w:iCs/>
        <w:spacing w:val="3"/>
        <w:sz w:val="18"/>
        <w:szCs w:val="18"/>
        <w:lang w:val="pt-BR"/>
      </w:rPr>
      <w:t>s</w:t>
    </w:r>
    <w:r>
      <w:rPr>
        <w:rFonts w:ascii="Arial Narrow" w:hAnsi="Arial Narrow" w:cs="Arial Narrow"/>
        <w:i/>
        <w:iCs/>
        <w:spacing w:val="1"/>
        <w:sz w:val="18"/>
        <w:szCs w:val="18"/>
        <w:lang w:val="pt-BR"/>
      </w:rPr>
      <w:t>s</w:t>
    </w:r>
    <w:r>
      <w:rPr>
        <w:rFonts w:ascii="Arial Narrow" w:hAnsi="Arial Narrow" w:cs="Arial Narrow"/>
        <w:i/>
        <w:iCs/>
        <w:sz w:val="18"/>
        <w:szCs w:val="18"/>
        <w:lang w:val="pt-BR"/>
      </w:rPr>
      <w:t>ãonão</w:t>
    </w:r>
    <w:r>
      <w:rPr>
        <w:rFonts w:ascii="Arial Narrow" w:hAnsi="Arial Narrow" w:cs="Arial Narrow"/>
        <w:i/>
        <w:iCs/>
        <w:spacing w:val="3"/>
        <w:sz w:val="18"/>
        <w:szCs w:val="18"/>
        <w:lang w:val="pt-BR"/>
      </w:rPr>
      <w:t>c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o</w:t>
    </w:r>
    <w:r>
      <w:rPr>
        <w:rFonts w:ascii="Arial Narrow" w:hAnsi="Arial Narrow" w:cs="Arial Narrow"/>
        <w:i/>
        <w:iCs/>
        <w:sz w:val="18"/>
        <w:szCs w:val="18"/>
        <w:lang w:val="pt-BR"/>
      </w:rPr>
      <w:t>n</w:t>
    </w:r>
    <w:r>
      <w:rPr>
        <w:rFonts w:ascii="Arial Narrow" w:hAnsi="Arial Narrow" w:cs="Arial Narrow"/>
        <w:i/>
        <w:iCs/>
        <w:spacing w:val="1"/>
        <w:sz w:val="18"/>
        <w:szCs w:val="18"/>
        <w:lang w:val="pt-BR"/>
      </w:rPr>
      <w:t>t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r</w:t>
    </w:r>
    <w:r>
      <w:rPr>
        <w:rFonts w:ascii="Arial Narrow" w:hAnsi="Arial Narrow" w:cs="Arial Narrow"/>
        <w:i/>
        <w:iCs/>
        <w:sz w:val="18"/>
        <w:szCs w:val="18"/>
        <w:lang w:val="pt-BR"/>
      </w:rPr>
      <w:t>o</w:t>
    </w:r>
    <w:r>
      <w:rPr>
        <w:rFonts w:ascii="Arial Narrow" w:hAnsi="Arial Narrow" w:cs="Arial Narrow"/>
        <w:i/>
        <w:iCs/>
        <w:spacing w:val="1"/>
        <w:sz w:val="18"/>
        <w:szCs w:val="18"/>
        <w:lang w:val="pt-BR"/>
      </w:rPr>
      <w:t>l</w:t>
    </w:r>
    <w:r>
      <w:rPr>
        <w:rFonts w:ascii="Arial Narrow" w:hAnsi="Arial Narrow" w:cs="Arial Narrow"/>
        <w:i/>
        <w:iCs/>
        <w:sz w:val="18"/>
        <w:szCs w:val="18"/>
        <w:lang w:val="pt-BR"/>
      </w:rPr>
      <w:t>a</w:t>
    </w:r>
    <w:r>
      <w:rPr>
        <w:rFonts w:ascii="Arial Narrow" w:hAnsi="Arial Narrow" w:cs="Arial Narrow"/>
        <w:i/>
        <w:iCs/>
        <w:spacing w:val="1"/>
        <w:sz w:val="18"/>
        <w:szCs w:val="18"/>
        <w:lang w:val="pt-BR"/>
      </w:rPr>
      <w:t>d</w:t>
    </w:r>
    <w:r>
      <w:rPr>
        <w:rFonts w:ascii="Arial Narrow" w:hAnsi="Arial Narrow" w:cs="Arial Narrow"/>
        <w:i/>
        <w:iCs/>
        <w:sz w:val="18"/>
        <w:szCs w:val="18"/>
        <w:lang w:val="pt-BR"/>
      </w:rPr>
      <w:t>a</w:t>
    </w:r>
  </w:p>
  <w:p w14:paraId="5187B102" w14:textId="77777777" w:rsidR="0003792B" w:rsidRDefault="0003792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F5FAE" w14:textId="77777777" w:rsidR="00FD29F0" w:rsidRDefault="00FD29F0" w:rsidP="00E47F95">
      <w:r>
        <w:separator/>
      </w:r>
    </w:p>
  </w:footnote>
  <w:footnote w:type="continuationSeparator" w:id="0">
    <w:p w14:paraId="6CA98916" w14:textId="77777777" w:rsidR="00FD29F0" w:rsidRDefault="00FD29F0" w:rsidP="00E47F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7" w:type="dxa"/>
      <w:tblInd w:w="-71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42"/>
      <w:gridCol w:w="1916"/>
      <w:gridCol w:w="1917"/>
      <w:gridCol w:w="1797"/>
      <w:gridCol w:w="1204"/>
      <w:gridCol w:w="1631"/>
    </w:tblGrid>
    <w:tr w:rsidR="00E325B5" w:rsidRPr="000A3AEF" w14:paraId="6F0D840F" w14:textId="77777777" w:rsidTr="002A5474">
      <w:trPr>
        <w:trHeight w:hRule="exact" w:val="1286"/>
      </w:trPr>
      <w:tc>
        <w:tcPr>
          <w:tcW w:w="557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EDE611" w14:textId="77777777" w:rsidR="00E325B5" w:rsidRPr="00793E9F" w:rsidRDefault="00E325B5" w:rsidP="00E325B5">
          <w:pPr>
            <w:widowControl w:val="0"/>
            <w:tabs>
              <w:tab w:val="left" w:pos="2040"/>
            </w:tabs>
            <w:autoSpaceDE w:val="0"/>
            <w:autoSpaceDN w:val="0"/>
            <w:adjustRightInd w:val="0"/>
            <w:spacing w:line="360" w:lineRule="auto"/>
            <w:ind w:left="142" w:right="-20"/>
            <w:rPr>
              <w:rFonts w:ascii="Arial Narrow" w:hAnsi="Arial Narrow" w:cs="Arial Narrow"/>
              <w:sz w:val="20"/>
              <w:szCs w:val="20"/>
              <w:lang w:val="pt-BR"/>
            </w:rPr>
          </w:pPr>
          <w:r>
            <w:rPr>
              <w:rFonts w:ascii="Arial Narrow" w:hAnsi="Arial Narrow" w:cs="Arial Narrow"/>
              <w:spacing w:val="1"/>
              <w:sz w:val="20"/>
              <w:szCs w:val="20"/>
              <w:lang w:val="pt-BR"/>
            </w:rPr>
            <w:t>Sistema</w:t>
          </w:r>
          <w:r w:rsidRPr="00D455C2">
            <w:rPr>
              <w:rFonts w:ascii="Arial Narrow" w:hAnsi="Arial Narrow" w:cs="Arial Narrow"/>
              <w:sz w:val="20"/>
              <w:szCs w:val="20"/>
              <w:lang w:val="pt-BR"/>
            </w:rPr>
            <w:t>:</w:t>
          </w:r>
          <w:r w:rsidRPr="00D455C2">
            <w:rPr>
              <w:rFonts w:ascii="Arial Narrow" w:hAnsi="Arial Narrow" w:cs="Arial Narrow"/>
              <w:b/>
              <w:bCs/>
              <w:sz w:val="20"/>
              <w:szCs w:val="20"/>
              <w:lang w:val="pt-BR"/>
            </w:rPr>
            <w:t>Si</w:t>
          </w:r>
          <w:r w:rsidRPr="00D455C2">
            <w:rPr>
              <w:rFonts w:ascii="Arial Narrow" w:hAnsi="Arial Narrow" w:cs="Arial Narrow"/>
              <w:b/>
              <w:bCs/>
              <w:spacing w:val="-1"/>
              <w:sz w:val="20"/>
              <w:szCs w:val="20"/>
              <w:lang w:val="pt-BR"/>
            </w:rPr>
            <w:t>st</w:t>
          </w:r>
          <w:r w:rsidRPr="00D455C2">
            <w:rPr>
              <w:rFonts w:ascii="Arial Narrow" w:hAnsi="Arial Narrow" w:cs="Arial Narrow"/>
              <w:b/>
              <w:bCs/>
              <w:spacing w:val="2"/>
              <w:sz w:val="20"/>
              <w:szCs w:val="20"/>
              <w:lang w:val="pt-BR"/>
            </w:rPr>
            <w:t>e</w:t>
          </w:r>
          <w:r w:rsidRPr="00D455C2">
            <w:rPr>
              <w:rFonts w:ascii="Arial Narrow" w:hAnsi="Arial Narrow" w:cs="Arial Narrow"/>
              <w:b/>
              <w:bCs/>
              <w:spacing w:val="1"/>
              <w:sz w:val="20"/>
              <w:szCs w:val="20"/>
              <w:lang w:val="pt-BR"/>
            </w:rPr>
            <w:t>m</w:t>
          </w:r>
          <w:r w:rsidRPr="00D455C2">
            <w:rPr>
              <w:rFonts w:ascii="Arial Narrow" w:hAnsi="Arial Narrow" w:cs="Arial Narrow"/>
              <w:b/>
              <w:bCs/>
              <w:sz w:val="20"/>
              <w:szCs w:val="20"/>
              <w:lang w:val="pt-BR"/>
            </w:rPr>
            <w:t>a</w:t>
          </w:r>
          <w:r w:rsidRPr="00D455C2">
            <w:rPr>
              <w:rFonts w:ascii="Arial Narrow" w:hAnsi="Arial Narrow" w:cs="Arial Narrow"/>
              <w:b/>
              <w:bCs/>
              <w:spacing w:val="1"/>
              <w:sz w:val="20"/>
              <w:szCs w:val="20"/>
              <w:lang w:val="pt-BR"/>
            </w:rPr>
            <w:t>d</w:t>
          </w:r>
          <w:r w:rsidRPr="00D455C2">
            <w:rPr>
              <w:rFonts w:ascii="Arial Narrow" w:hAnsi="Arial Narrow" w:cs="Arial Narrow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 Narrow" w:hAnsi="Arial Narrow" w:cs="Arial Narrow"/>
              <w:b/>
              <w:bCs/>
              <w:sz w:val="20"/>
              <w:szCs w:val="20"/>
              <w:lang w:val="pt-BR"/>
            </w:rPr>
            <w:t>Tecnologia da Informação</w:t>
          </w:r>
        </w:p>
        <w:p w14:paraId="789FE494" w14:textId="77777777" w:rsidR="00E325B5" w:rsidRPr="00793E9F" w:rsidRDefault="00E325B5" w:rsidP="00E325B5">
          <w:pPr>
            <w:widowControl w:val="0"/>
            <w:tabs>
              <w:tab w:val="left" w:pos="1673"/>
            </w:tabs>
            <w:autoSpaceDE w:val="0"/>
            <w:autoSpaceDN w:val="0"/>
            <w:adjustRightInd w:val="0"/>
            <w:spacing w:line="360" w:lineRule="auto"/>
            <w:ind w:left="142" w:right="-20"/>
            <w:rPr>
              <w:rFonts w:ascii="Arial Narrow" w:hAnsi="Arial Narrow" w:cs="Arial Narrow"/>
              <w:sz w:val="20"/>
              <w:szCs w:val="20"/>
              <w:lang w:val="pt-BR"/>
            </w:rPr>
          </w:pPr>
          <w:r w:rsidRPr="00D455C2">
            <w:rPr>
              <w:rFonts w:ascii="Arial Narrow" w:hAnsi="Arial Narrow" w:cs="Arial Narrow"/>
              <w:spacing w:val="-1"/>
              <w:sz w:val="20"/>
              <w:szCs w:val="20"/>
              <w:lang w:val="pt-BR"/>
            </w:rPr>
            <w:t>N</w:t>
          </w:r>
          <w:r w:rsidRPr="00D455C2">
            <w:rPr>
              <w:rFonts w:ascii="Arial Narrow" w:hAnsi="Arial Narrow" w:cs="Arial Narrow"/>
              <w:sz w:val="20"/>
              <w:szCs w:val="20"/>
              <w:lang w:val="pt-BR"/>
            </w:rPr>
            <w:t>o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  <w:lang w:val="pt-BR"/>
            </w:rPr>
            <w:t>m</w:t>
          </w:r>
          <w:r w:rsidRPr="00D455C2">
            <w:rPr>
              <w:rFonts w:ascii="Arial Narrow" w:hAnsi="Arial Narrow" w:cs="Arial Narrow"/>
              <w:sz w:val="20"/>
              <w:szCs w:val="20"/>
              <w:lang w:val="pt-BR"/>
            </w:rPr>
            <w:t>edo</w:t>
          </w:r>
          <w:r>
            <w:rPr>
              <w:rFonts w:ascii="Arial Narrow" w:hAnsi="Arial Narrow" w:cs="Arial Narrow"/>
              <w:spacing w:val="2"/>
              <w:sz w:val="20"/>
              <w:szCs w:val="20"/>
              <w:lang w:val="pt-BR"/>
            </w:rPr>
            <w:t>Documento</w:t>
          </w:r>
          <w:r w:rsidRPr="00D455C2">
            <w:rPr>
              <w:rFonts w:ascii="Arial Narrow" w:hAnsi="Arial Narrow" w:cs="Arial Narrow"/>
              <w:sz w:val="20"/>
              <w:szCs w:val="20"/>
              <w:lang w:val="pt-BR"/>
            </w:rPr>
            <w:t>:</w:t>
          </w:r>
          <w:r>
            <w:rPr>
              <w:rFonts w:ascii="Arial Narrow" w:hAnsi="Arial Narrow" w:cs="Arial Narrow"/>
              <w:b/>
              <w:bCs/>
              <w:spacing w:val="-1"/>
              <w:sz w:val="20"/>
              <w:szCs w:val="20"/>
              <w:lang w:val="pt-BR"/>
            </w:rPr>
            <w:t>Formulário de Solicitação de Usuário de Rede</w:t>
          </w:r>
        </w:p>
        <w:p w14:paraId="2910F545" w14:textId="77777777" w:rsidR="00E325B5" w:rsidRPr="000A3AEF" w:rsidRDefault="00E325B5" w:rsidP="00E325B5">
          <w:pPr>
            <w:widowControl w:val="0"/>
            <w:tabs>
              <w:tab w:val="left" w:pos="2020"/>
            </w:tabs>
            <w:autoSpaceDE w:val="0"/>
            <w:autoSpaceDN w:val="0"/>
            <w:adjustRightInd w:val="0"/>
            <w:spacing w:line="360" w:lineRule="auto"/>
            <w:ind w:left="142" w:right="-20"/>
            <w:rPr>
              <w:rFonts w:ascii="Arial Narrow" w:hAnsi="Arial Narrow"/>
              <w:sz w:val="20"/>
              <w:szCs w:val="20"/>
              <w:lang w:val="pt-BR"/>
            </w:rPr>
          </w:pPr>
          <w:r w:rsidRPr="000A3AEF">
            <w:rPr>
              <w:rFonts w:ascii="Arial Narrow" w:hAnsi="Arial Narrow" w:cs="Arial Narrow"/>
              <w:spacing w:val="-1"/>
              <w:sz w:val="20"/>
              <w:szCs w:val="20"/>
              <w:lang w:val="pt-BR"/>
            </w:rPr>
            <w:t>N</w:t>
          </w:r>
          <w:r w:rsidRPr="000A3AEF">
            <w:rPr>
              <w:rFonts w:ascii="Arial Narrow" w:hAnsi="Arial Narrow" w:cs="Arial Narrow"/>
              <w:sz w:val="20"/>
              <w:szCs w:val="20"/>
              <w:lang w:val="pt-BR"/>
            </w:rPr>
            <w:t>ºdo</w:t>
          </w:r>
          <w:r w:rsidRPr="000A3AEF">
            <w:rPr>
              <w:rFonts w:ascii="Arial Narrow" w:hAnsi="Arial Narrow" w:cs="Arial Narrow"/>
              <w:spacing w:val="1"/>
              <w:sz w:val="20"/>
              <w:szCs w:val="20"/>
              <w:lang w:val="pt-BR"/>
            </w:rPr>
            <w:t xml:space="preserve"> Documento</w:t>
          </w:r>
          <w:r w:rsidRPr="000A3AEF">
            <w:rPr>
              <w:rFonts w:ascii="Arial Narrow" w:hAnsi="Arial Narrow" w:cs="Arial Narrow"/>
              <w:sz w:val="20"/>
              <w:szCs w:val="20"/>
              <w:lang w:val="pt-BR"/>
            </w:rPr>
            <w:t xml:space="preserve">:        </w:t>
          </w:r>
          <w:r>
            <w:rPr>
              <w:rFonts w:ascii="Arial Narrow" w:hAnsi="Arial Narrow"/>
              <w:b/>
              <w:color w:val="000000"/>
              <w:sz w:val="20"/>
              <w:szCs w:val="20"/>
              <w:lang w:val="pt-BR"/>
            </w:rPr>
            <w:t>0002</w:t>
          </w:r>
        </w:p>
      </w:tc>
      <w:tc>
        <w:tcPr>
          <w:tcW w:w="463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9E1EBA" w14:textId="77777777" w:rsidR="00E325B5" w:rsidRPr="000A3AEF" w:rsidRDefault="00E325B5" w:rsidP="00E325B5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Arial Narrow" w:hAnsi="Arial Narrow"/>
              <w:sz w:val="20"/>
              <w:szCs w:val="20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F45FFA" wp14:editId="2F12EF9C">
                <wp:extent cx="2114550" cy="5619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035" b="16730"/>
                        <a:stretch/>
                      </pic:blipFill>
                      <pic:spPr bwMode="auto"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E325B5" w:rsidRPr="00D455C2" w14:paraId="3424DBF1" w14:textId="77777777" w:rsidTr="002A5474">
      <w:trPr>
        <w:trHeight w:hRule="exact" w:val="504"/>
      </w:trPr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4902004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spacing w:line="200" w:lineRule="exact"/>
            <w:ind w:left="284" w:right="-20"/>
            <w:rPr>
              <w:rFonts w:ascii="Arial Narrow" w:hAnsi="Arial Narrow" w:cs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D</w:t>
          </w:r>
          <w:r w:rsidRPr="00D455C2">
            <w:rPr>
              <w:rFonts w:ascii="Arial Narrow" w:hAnsi="Arial Narrow" w:cs="Arial Narrow"/>
              <w:sz w:val="20"/>
              <w:szCs w:val="20"/>
            </w:rPr>
            <w:t>a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t</w:t>
          </w:r>
          <w:r w:rsidRPr="00D455C2">
            <w:rPr>
              <w:rFonts w:ascii="Arial Narrow" w:hAnsi="Arial Narrow" w:cs="Arial Narrow"/>
              <w:sz w:val="20"/>
              <w:szCs w:val="20"/>
            </w:rPr>
            <w:t>adeE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m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i</w:t>
          </w:r>
          <w:r w:rsidRPr="00D455C2">
            <w:rPr>
              <w:rFonts w:ascii="Arial Narrow" w:hAnsi="Arial Narrow" w:cs="Arial Narrow"/>
              <w:sz w:val="20"/>
              <w:szCs w:val="20"/>
            </w:rPr>
            <w:t>ssã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o</w:t>
          </w:r>
          <w:r w:rsidRPr="00D455C2">
            <w:rPr>
              <w:rFonts w:ascii="Arial Narrow" w:hAnsi="Arial Narrow" w:cs="Arial Narrow"/>
              <w:sz w:val="20"/>
              <w:szCs w:val="20"/>
            </w:rPr>
            <w:t>:</w:t>
          </w:r>
        </w:p>
        <w:p w14:paraId="5829414C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spacing w:line="202" w:lineRule="exact"/>
            <w:ind w:left="284" w:right="-20"/>
            <w:rPr>
              <w:rFonts w:ascii="Arial Narrow" w:hAnsi="Arial Narrow"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  <w:lang w:val="pt-BR"/>
            </w:rPr>
            <w:t>07/07/2015</w:t>
          </w:r>
        </w:p>
      </w:tc>
      <w:tc>
        <w:tcPr>
          <w:tcW w:w="19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1BAE696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spacing w:line="200" w:lineRule="exact"/>
            <w:ind w:left="284" w:right="-20"/>
            <w:rPr>
              <w:rFonts w:ascii="Arial Narrow" w:hAnsi="Arial Narrow" w:cs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N</w:t>
          </w:r>
          <w:r w:rsidRPr="00D455C2">
            <w:rPr>
              <w:rFonts w:ascii="Arial Narrow" w:hAnsi="Arial Narrow" w:cs="Arial Narrow"/>
              <w:sz w:val="20"/>
              <w:szCs w:val="20"/>
            </w:rPr>
            <w:t>ºde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R</w:t>
          </w:r>
          <w:r w:rsidRPr="00D455C2">
            <w:rPr>
              <w:rFonts w:ascii="Arial Narrow" w:hAnsi="Arial Narrow" w:cs="Arial Narrow"/>
              <w:sz w:val="20"/>
              <w:szCs w:val="20"/>
            </w:rPr>
            <w:t>ev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i</w:t>
          </w:r>
          <w:r w:rsidRPr="00D455C2">
            <w:rPr>
              <w:rFonts w:ascii="Arial Narrow" w:hAnsi="Arial Narrow" w:cs="Arial Narrow"/>
              <w:sz w:val="20"/>
              <w:szCs w:val="20"/>
            </w:rPr>
            <w:t>são</w:t>
          </w:r>
          <w:r>
            <w:rPr>
              <w:rFonts w:ascii="Arial Narrow" w:hAnsi="Arial Narrow" w:cs="Arial Narrow"/>
              <w:sz w:val="20"/>
              <w:szCs w:val="20"/>
            </w:rPr>
            <w:t>:</w:t>
          </w:r>
        </w:p>
        <w:p w14:paraId="3A2CEA80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ind w:left="284" w:right="79"/>
            <w:rPr>
              <w:rFonts w:ascii="Arial Narrow" w:hAnsi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b/>
              <w:bCs/>
              <w:sz w:val="20"/>
              <w:szCs w:val="20"/>
            </w:rPr>
            <w:t>01</w:t>
          </w:r>
        </w:p>
      </w:tc>
      <w:tc>
        <w:tcPr>
          <w:tcW w:w="19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82CFA74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spacing w:line="200" w:lineRule="exact"/>
            <w:ind w:left="284" w:right="-20"/>
            <w:rPr>
              <w:rFonts w:ascii="Arial Narrow" w:hAnsi="Arial Narrow" w:cs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sz w:val="20"/>
              <w:szCs w:val="20"/>
            </w:rPr>
            <w:t>P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r</w:t>
          </w:r>
          <w:r w:rsidRPr="00D455C2">
            <w:rPr>
              <w:rFonts w:ascii="Arial Narrow" w:hAnsi="Arial Narrow" w:cs="Arial Narrow"/>
              <w:sz w:val="20"/>
              <w:szCs w:val="20"/>
            </w:rPr>
            <w:t>e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p</w:t>
          </w:r>
          <w:r w:rsidRPr="00D455C2">
            <w:rPr>
              <w:rFonts w:ascii="Arial Narrow" w:hAnsi="Arial Narrow" w:cs="Arial Narrow"/>
              <w:spacing w:val="2"/>
              <w:sz w:val="20"/>
              <w:szCs w:val="20"/>
            </w:rPr>
            <w:t>a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r</w:t>
          </w:r>
          <w:r w:rsidRPr="00D455C2">
            <w:rPr>
              <w:rFonts w:ascii="Arial Narrow" w:hAnsi="Arial Narrow" w:cs="Arial Narrow"/>
              <w:sz w:val="20"/>
              <w:szCs w:val="20"/>
            </w:rPr>
            <w:t>a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d</w:t>
          </w:r>
          <w:r w:rsidRPr="00D455C2">
            <w:rPr>
              <w:rFonts w:ascii="Arial Narrow" w:hAnsi="Arial Narrow" w:cs="Arial Narrow"/>
              <w:sz w:val="20"/>
              <w:szCs w:val="20"/>
            </w:rPr>
            <w:t>o</w:t>
          </w:r>
          <w:r w:rsidRPr="00D455C2">
            <w:rPr>
              <w:rFonts w:ascii="Arial Narrow" w:hAnsi="Arial Narrow" w:cs="Arial Narrow"/>
              <w:spacing w:val="2"/>
              <w:sz w:val="20"/>
              <w:szCs w:val="20"/>
            </w:rPr>
            <w:t>p</w:t>
          </w:r>
          <w:r w:rsidRPr="00D455C2">
            <w:rPr>
              <w:rFonts w:ascii="Arial Narrow" w:hAnsi="Arial Narrow" w:cs="Arial Narrow"/>
              <w:sz w:val="20"/>
              <w:szCs w:val="20"/>
            </w:rPr>
            <w:t>o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r</w:t>
          </w:r>
          <w:r w:rsidRPr="00D455C2">
            <w:rPr>
              <w:rFonts w:ascii="Arial Narrow" w:hAnsi="Arial Narrow" w:cs="Arial Narrow"/>
              <w:sz w:val="20"/>
              <w:szCs w:val="20"/>
            </w:rPr>
            <w:t>:</w:t>
          </w:r>
        </w:p>
        <w:p w14:paraId="209118B2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ind w:left="284" w:right="-20"/>
            <w:rPr>
              <w:rFonts w:ascii="Arial Narrow" w:hAnsi="Arial Narrow"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Vinicius Silva</w:t>
          </w:r>
        </w:p>
      </w:tc>
      <w:tc>
        <w:tcPr>
          <w:tcW w:w="17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96D355C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spacing w:line="200" w:lineRule="exact"/>
            <w:ind w:right="-20"/>
            <w:rPr>
              <w:rFonts w:ascii="Arial Narrow" w:hAnsi="Arial Narrow" w:cs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sz w:val="20"/>
              <w:szCs w:val="20"/>
            </w:rPr>
            <w:t>A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pro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v</w:t>
          </w:r>
          <w:r w:rsidRPr="00D455C2">
            <w:rPr>
              <w:rFonts w:ascii="Arial Narrow" w:hAnsi="Arial Narrow" w:cs="Arial Narrow"/>
              <w:spacing w:val="2"/>
              <w:sz w:val="20"/>
              <w:szCs w:val="20"/>
            </w:rPr>
            <w:t>a</w:t>
          </w:r>
          <w:r w:rsidRPr="00D455C2">
            <w:rPr>
              <w:rFonts w:ascii="Arial Narrow" w:hAnsi="Arial Narrow" w:cs="Arial Narrow"/>
              <w:sz w:val="20"/>
              <w:szCs w:val="20"/>
            </w:rPr>
            <w:t>do</w:t>
          </w:r>
          <w:r w:rsidRPr="00D455C2">
            <w:rPr>
              <w:rFonts w:ascii="Arial Narrow" w:hAnsi="Arial Narrow" w:cs="Arial Narrow"/>
              <w:spacing w:val="2"/>
              <w:sz w:val="20"/>
              <w:szCs w:val="20"/>
            </w:rPr>
            <w:t>p</w:t>
          </w:r>
          <w:r w:rsidRPr="00D455C2">
            <w:rPr>
              <w:rFonts w:ascii="Arial Narrow" w:hAnsi="Arial Narrow" w:cs="Arial Narrow"/>
              <w:sz w:val="20"/>
              <w:szCs w:val="20"/>
            </w:rPr>
            <w:t>o</w:t>
          </w:r>
          <w:r w:rsidRPr="00D455C2">
            <w:rPr>
              <w:rFonts w:ascii="Arial Narrow" w:hAnsi="Arial Narrow" w:cs="Arial Narrow"/>
              <w:spacing w:val="-2"/>
              <w:sz w:val="20"/>
              <w:szCs w:val="20"/>
            </w:rPr>
            <w:t>r</w:t>
          </w:r>
          <w:r w:rsidRPr="00D455C2">
            <w:rPr>
              <w:rFonts w:ascii="Arial Narrow" w:hAnsi="Arial Narrow" w:cs="Arial Narrow"/>
              <w:sz w:val="20"/>
              <w:szCs w:val="20"/>
            </w:rPr>
            <w:t>:</w:t>
          </w:r>
        </w:p>
        <w:p w14:paraId="6DA4FC4F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ind w:right="-20"/>
            <w:rPr>
              <w:rFonts w:ascii="Arial Narrow" w:hAnsi="Arial Narrow"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pacing w:val="-1"/>
              <w:sz w:val="20"/>
              <w:szCs w:val="20"/>
            </w:rPr>
            <w:t xml:space="preserve">   Adriano Dal Cortivo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D70667F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spacing w:line="200" w:lineRule="exact"/>
            <w:ind w:left="284" w:right="-20"/>
            <w:rPr>
              <w:rFonts w:ascii="Arial Narrow" w:hAnsi="Arial Narrow" w:cs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N</w:t>
          </w:r>
          <w:r w:rsidRPr="00D455C2">
            <w:rPr>
              <w:rFonts w:ascii="Arial Narrow" w:hAnsi="Arial Narrow" w:cs="Arial Narrow"/>
              <w:sz w:val="20"/>
              <w:szCs w:val="20"/>
            </w:rPr>
            <w:t>ºdeS</w:t>
          </w:r>
          <w:r w:rsidRPr="00D455C2">
            <w:rPr>
              <w:rFonts w:ascii="Arial Narrow" w:hAnsi="Arial Narrow" w:cs="Arial Narrow"/>
              <w:spacing w:val="-1"/>
              <w:sz w:val="20"/>
              <w:szCs w:val="20"/>
            </w:rPr>
            <w:t>ér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i</w:t>
          </w:r>
          <w:r w:rsidRPr="00D455C2">
            <w:rPr>
              <w:rFonts w:ascii="Arial Narrow" w:hAnsi="Arial Narrow" w:cs="Arial Narrow"/>
              <w:spacing w:val="2"/>
              <w:sz w:val="20"/>
              <w:szCs w:val="20"/>
            </w:rPr>
            <w:t>e:</w:t>
          </w:r>
        </w:p>
        <w:p w14:paraId="0C190376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ind w:left="284" w:right="-20"/>
            <w:rPr>
              <w:rFonts w:ascii="Arial Narrow" w:hAnsi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b/>
              <w:bCs/>
              <w:spacing w:val="-1"/>
              <w:sz w:val="20"/>
              <w:szCs w:val="20"/>
            </w:rPr>
            <w:t>N</w:t>
          </w:r>
          <w:r w:rsidRPr="00D455C2">
            <w:rPr>
              <w:rFonts w:ascii="Arial Narrow" w:hAnsi="Arial Narrow" w:cs="Arial Narrow"/>
              <w:b/>
              <w:bCs/>
              <w:sz w:val="20"/>
              <w:szCs w:val="20"/>
            </w:rPr>
            <w:t>í</w:t>
          </w:r>
          <w:r w:rsidRPr="00D455C2">
            <w:rPr>
              <w:rFonts w:ascii="Arial Narrow" w:hAnsi="Arial Narrow" w:cs="Arial Narrow"/>
              <w:b/>
              <w:bCs/>
              <w:spacing w:val="-1"/>
              <w:sz w:val="20"/>
              <w:szCs w:val="20"/>
            </w:rPr>
            <w:t>v</w:t>
          </w:r>
          <w:r w:rsidRPr="00D455C2">
            <w:rPr>
              <w:rFonts w:ascii="Arial Narrow" w:hAnsi="Arial Narrow" w:cs="Arial Narrow"/>
              <w:b/>
              <w:bCs/>
              <w:sz w:val="20"/>
              <w:szCs w:val="20"/>
            </w:rPr>
            <w:t>el1</w:t>
          </w:r>
        </w:p>
      </w:tc>
      <w:tc>
        <w:tcPr>
          <w:tcW w:w="16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6A679F1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spacing w:line="200" w:lineRule="exact"/>
            <w:ind w:left="284" w:right="-20"/>
            <w:rPr>
              <w:rFonts w:ascii="Arial Narrow" w:hAnsi="Arial Narrow" w:cs="Arial Narrow"/>
              <w:sz w:val="20"/>
              <w:szCs w:val="20"/>
            </w:rPr>
          </w:pPr>
          <w:r w:rsidRPr="00D455C2">
            <w:rPr>
              <w:rFonts w:ascii="Arial Narrow" w:hAnsi="Arial Narrow" w:cs="Arial Narrow"/>
              <w:sz w:val="20"/>
              <w:szCs w:val="20"/>
            </w:rPr>
            <w:t>Pág</w:t>
          </w:r>
          <w:r w:rsidRPr="00D455C2">
            <w:rPr>
              <w:rFonts w:ascii="Arial Narrow" w:hAnsi="Arial Narrow" w:cs="Arial Narrow"/>
              <w:spacing w:val="1"/>
              <w:sz w:val="20"/>
              <w:szCs w:val="20"/>
            </w:rPr>
            <w:t>i</w:t>
          </w:r>
          <w:r w:rsidRPr="00D455C2">
            <w:rPr>
              <w:rFonts w:ascii="Arial Narrow" w:hAnsi="Arial Narrow" w:cs="Arial Narrow"/>
              <w:sz w:val="20"/>
              <w:szCs w:val="20"/>
            </w:rPr>
            <w:t>na:</w:t>
          </w:r>
        </w:p>
        <w:sdt>
          <w:sdtPr>
            <w:id w:val="169843586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14:paraId="2BA0F59C" w14:textId="77777777" w:rsidR="00E325B5" w:rsidRPr="00C93500" w:rsidRDefault="0010670F" w:rsidP="00E325B5">
              <w:pPr>
                <w:pStyle w:val="Cabealho"/>
                <w:ind w:left="284" w:right="142"/>
                <w:rPr>
                  <w:b/>
                </w:rPr>
              </w:pPr>
              <w:r w:rsidRPr="00C93500">
                <w:rPr>
                  <w:rFonts w:ascii="Arial Narrow" w:hAnsi="Arial Narrow"/>
                  <w:b/>
                  <w:sz w:val="20"/>
                  <w:szCs w:val="20"/>
                </w:rPr>
                <w:fldChar w:fldCharType="begin"/>
              </w:r>
              <w:r w:rsidR="00E325B5" w:rsidRPr="00C93500">
                <w:rPr>
                  <w:rFonts w:ascii="Arial Narrow" w:hAnsi="Arial Narrow"/>
                  <w:b/>
                  <w:sz w:val="20"/>
                  <w:szCs w:val="20"/>
                </w:rPr>
                <w:instrText>PAGE   \* MERGEFORMAT</w:instrText>
              </w:r>
              <w:r w:rsidRPr="00C93500">
                <w:rPr>
                  <w:rFonts w:ascii="Arial Narrow" w:hAnsi="Arial Narrow"/>
                  <w:b/>
                  <w:sz w:val="20"/>
                  <w:szCs w:val="20"/>
                </w:rPr>
                <w:fldChar w:fldCharType="separate"/>
              </w:r>
              <w:r w:rsidR="00543FE0" w:rsidRPr="00543FE0">
                <w:rPr>
                  <w:rFonts w:ascii="Arial Narrow" w:hAnsi="Arial Narrow"/>
                  <w:b/>
                  <w:noProof/>
                  <w:sz w:val="20"/>
                  <w:szCs w:val="20"/>
                  <w:lang w:val="pt-BR"/>
                </w:rPr>
                <w:t>1</w:t>
              </w:r>
              <w:r w:rsidRPr="00C93500">
                <w:rPr>
                  <w:rFonts w:ascii="Arial Narrow" w:hAnsi="Arial Narrow"/>
                  <w:b/>
                  <w:sz w:val="20"/>
                  <w:szCs w:val="20"/>
                </w:rPr>
                <w:fldChar w:fldCharType="end"/>
              </w:r>
              <w:r w:rsidR="00E325B5" w:rsidRPr="00C93500">
                <w:rPr>
                  <w:rFonts w:ascii="Arial Narrow" w:hAnsi="Arial Narrow"/>
                  <w:b/>
                  <w:sz w:val="20"/>
                  <w:szCs w:val="20"/>
                </w:rPr>
                <w:t xml:space="preserve"> de</w:t>
              </w:r>
              <w:r w:rsidR="00E325B5">
                <w:rPr>
                  <w:rFonts w:ascii="Arial Narrow" w:hAnsi="Arial Narrow"/>
                  <w:b/>
                  <w:sz w:val="20"/>
                  <w:szCs w:val="20"/>
                </w:rPr>
                <w:t xml:space="preserve">1 </w:t>
              </w:r>
            </w:p>
          </w:sdtContent>
        </w:sdt>
        <w:p w14:paraId="58FB1A17" w14:textId="77777777" w:rsidR="00E325B5" w:rsidRPr="00D455C2" w:rsidRDefault="00E325B5" w:rsidP="00E325B5">
          <w:pPr>
            <w:widowControl w:val="0"/>
            <w:autoSpaceDE w:val="0"/>
            <w:autoSpaceDN w:val="0"/>
            <w:adjustRightInd w:val="0"/>
            <w:ind w:left="284" w:right="-20"/>
            <w:rPr>
              <w:rFonts w:ascii="Arial Narrow" w:hAnsi="Arial Narrow"/>
              <w:sz w:val="20"/>
              <w:szCs w:val="20"/>
            </w:rPr>
          </w:pPr>
        </w:p>
      </w:tc>
    </w:tr>
  </w:tbl>
  <w:p w14:paraId="0516827F" w14:textId="77777777" w:rsidR="00E32F82" w:rsidRDefault="00E32F82" w:rsidP="00E32F8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HjWpw8+lEihdO6cuErh1qt619izJZMdgfRu9Yg+qTS5QfwxnzJp4L0EBpnqPFEAzo2zedBZDXYLsDz9eaFHXmg==" w:salt="EcBhDXrF0SiDlmqYLoUYkg==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66"/>
    <w:rsid w:val="00000D4D"/>
    <w:rsid w:val="00013DA2"/>
    <w:rsid w:val="0003792B"/>
    <w:rsid w:val="000635FC"/>
    <w:rsid w:val="0006503F"/>
    <w:rsid w:val="0006574E"/>
    <w:rsid w:val="00067A72"/>
    <w:rsid w:val="00092962"/>
    <w:rsid w:val="00093BAA"/>
    <w:rsid w:val="000A7403"/>
    <w:rsid w:val="000B7C1A"/>
    <w:rsid w:val="000C1368"/>
    <w:rsid w:val="000D2270"/>
    <w:rsid w:val="000D2286"/>
    <w:rsid w:val="000D3850"/>
    <w:rsid w:val="000D3DB6"/>
    <w:rsid w:val="000D7C9E"/>
    <w:rsid w:val="000E53B8"/>
    <w:rsid w:val="00103464"/>
    <w:rsid w:val="0010670F"/>
    <w:rsid w:val="00115BDB"/>
    <w:rsid w:val="0012677B"/>
    <w:rsid w:val="001345EE"/>
    <w:rsid w:val="00151A13"/>
    <w:rsid w:val="001537B0"/>
    <w:rsid w:val="00180B43"/>
    <w:rsid w:val="0018618F"/>
    <w:rsid w:val="00186305"/>
    <w:rsid w:val="001911F6"/>
    <w:rsid w:val="00193799"/>
    <w:rsid w:val="001B57C7"/>
    <w:rsid w:val="001C79BC"/>
    <w:rsid w:val="001D5663"/>
    <w:rsid w:val="001E10CE"/>
    <w:rsid w:val="001E60AA"/>
    <w:rsid w:val="001F2C8A"/>
    <w:rsid w:val="001F3EDF"/>
    <w:rsid w:val="00212D5D"/>
    <w:rsid w:val="002166B4"/>
    <w:rsid w:val="00222EF6"/>
    <w:rsid w:val="002241BC"/>
    <w:rsid w:val="0023090C"/>
    <w:rsid w:val="0024161B"/>
    <w:rsid w:val="002436AF"/>
    <w:rsid w:val="00253246"/>
    <w:rsid w:val="00253359"/>
    <w:rsid w:val="002535DA"/>
    <w:rsid w:val="002647CF"/>
    <w:rsid w:val="00277DE9"/>
    <w:rsid w:val="002800EC"/>
    <w:rsid w:val="00281EE6"/>
    <w:rsid w:val="002A76B9"/>
    <w:rsid w:val="002B3384"/>
    <w:rsid w:val="002B3EAF"/>
    <w:rsid w:val="002D5691"/>
    <w:rsid w:val="002D609C"/>
    <w:rsid w:val="002E2843"/>
    <w:rsid w:val="002E7190"/>
    <w:rsid w:val="00331C9B"/>
    <w:rsid w:val="00341D5C"/>
    <w:rsid w:val="003569E1"/>
    <w:rsid w:val="00364125"/>
    <w:rsid w:val="00370D56"/>
    <w:rsid w:val="00396201"/>
    <w:rsid w:val="003A1396"/>
    <w:rsid w:val="003A1D6A"/>
    <w:rsid w:val="003C0688"/>
    <w:rsid w:val="003C1ED9"/>
    <w:rsid w:val="00404ED3"/>
    <w:rsid w:val="004157FC"/>
    <w:rsid w:val="00417280"/>
    <w:rsid w:val="004309D4"/>
    <w:rsid w:val="00434445"/>
    <w:rsid w:val="004413FE"/>
    <w:rsid w:val="00451B4E"/>
    <w:rsid w:val="00453627"/>
    <w:rsid w:val="00453681"/>
    <w:rsid w:val="004576C1"/>
    <w:rsid w:val="004578DB"/>
    <w:rsid w:val="004717FD"/>
    <w:rsid w:val="0047484B"/>
    <w:rsid w:val="004B155C"/>
    <w:rsid w:val="004D59CE"/>
    <w:rsid w:val="004D79FA"/>
    <w:rsid w:val="004E22DC"/>
    <w:rsid w:val="004E63DF"/>
    <w:rsid w:val="004E7992"/>
    <w:rsid w:val="004F64F9"/>
    <w:rsid w:val="005134A6"/>
    <w:rsid w:val="00522986"/>
    <w:rsid w:val="00527290"/>
    <w:rsid w:val="00536C1C"/>
    <w:rsid w:val="00540126"/>
    <w:rsid w:val="0054289B"/>
    <w:rsid w:val="00543FE0"/>
    <w:rsid w:val="00583760"/>
    <w:rsid w:val="00583FAB"/>
    <w:rsid w:val="0058773B"/>
    <w:rsid w:val="005A6221"/>
    <w:rsid w:val="005B43A0"/>
    <w:rsid w:val="005D3EF5"/>
    <w:rsid w:val="005F1410"/>
    <w:rsid w:val="00601FAE"/>
    <w:rsid w:val="0063027B"/>
    <w:rsid w:val="006347DA"/>
    <w:rsid w:val="00646ECA"/>
    <w:rsid w:val="00650FE9"/>
    <w:rsid w:val="00653211"/>
    <w:rsid w:val="00667322"/>
    <w:rsid w:val="00677FFA"/>
    <w:rsid w:val="00680A4C"/>
    <w:rsid w:val="006813AB"/>
    <w:rsid w:val="006948E1"/>
    <w:rsid w:val="0069679D"/>
    <w:rsid w:val="006A1E71"/>
    <w:rsid w:val="006B3078"/>
    <w:rsid w:val="006B37E3"/>
    <w:rsid w:val="006C235C"/>
    <w:rsid w:val="006C3678"/>
    <w:rsid w:val="006D2CC6"/>
    <w:rsid w:val="00710366"/>
    <w:rsid w:val="007109C6"/>
    <w:rsid w:val="00712947"/>
    <w:rsid w:val="00713F99"/>
    <w:rsid w:val="007241A8"/>
    <w:rsid w:val="00746703"/>
    <w:rsid w:val="0075292E"/>
    <w:rsid w:val="00756B0E"/>
    <w:rsid w:val="00785A90"/>
    <w:rsid w:val="00787AE4"/>
    <w:rsid w:val="00793E9F"/>
    <w:rsid w:val="007A7ACF"/>
    <w:rsid w:val="007B5E30"/>
    <w:rsid w:val="007F0A26"/>
    <w:rsid w:val="007F2A07"/>
    <w:rsid w:val="007F2EEB"/>
    <w:rsid w:val="00805487"/>
    <w:rsid w:val="00813478"/>
    <w:rsid w:val="00816370"/>
    <w:rsid w:val="00820461"/>
    <w:rsid w:val="0082272E"/>
    <w:rsid w:val="00865AE1"/>
    <w:rsid w:val="00875CCC"/>
    <w:rsid w:val="00881F40"/>
    <w:rsid w:val="008847C3"/>
    <w:rsid w:val="00886E2C"/>
    <w:rsid w:val="008A71C6"/>
    <w:rsid w:val="008B29EF"/>
    <w:rsid w:val="008B4655"/>
    <w:rsid w:val="008C3625"/>
    <w:rsid w:val="008E1801"/>
    <w:rsid w:val="008E2E77"/>
    <w:rsid w:val="008F237F"/>
    <w:rsid w:val="00907ADD"/>
    <w:rsid w:val="00911772"/>
    <w:rsid w:val="00921882"/>
    <w:rsid w:val="00932C04"/>
    <w:rsid w:val="00936511"/>
    <w:rsid w:val="00941007"/>
    <w:rsid w:val="009550B3"/>
    <w:rsid w:val="0095557A"/>
    <w:rsid w:val="00975837"/>
    <w:rsid w:val="00990732"/>
    <w:rsid w:val="00997659"/>
    <w:rsid w:val="009B3DFF"/>
    <w:rsid w:val="009C74D4"/>
    <w:rsid w:val="009E04BC"/>
    <w:rsid w:val="009E7E8F"/>
    <w:rsid w:val="009F63EB"/>
    <w:rsid w:val="009F6C25"/>
    <w:rsid w:val="00A01243"/>
    <w:rsid w:val="00A02E1E"/>
    <w:rsid w:val="00A05A0B"/>
    <w:rsid w:val="00A05E62"/>
    <w:rsid w:val="00A50307"/>
    <w:rsid w:val="00A646C4"/>
    <w:rsid w:val="00A73BE0"/>
    <w:rsid w:val="00A90D04"/>
    <w:rsid w:val="00AB6F87"/>
    <w:rsid w:val="00AC0FED"/>
    <w:rsid w:val="00AC4086"/>
    <w:rsid w:val="00AC6A6B"/>
    <w:rsid w:val="00AD1B60"/>
    <w:rsid w:val="00AD5C93"/>
    <w:rsid w:val="00AE3B26"/>
    <w:rsid w:val="00AE541B"/>
    <w:rsid w:val="00AF0100"/>
    <w:rsid w:val="00B06715"/>
    <w:rsid w:val="00B23745"/>
    <w:rsid w:val="00B24E1A"/>
    <w:rsid w:val="00B25050"/>
    <w:rsid w:val="00B26852"/>
    <w:rsid w:val="00B43835"/>
    <w:rsid w:val="00B66E6B"/>
    <w:rsid w:val="00B77F75"/>
    <w:rsid w:val="00B84BCF"/>
    <w:rsid w:val="00B91A08"/>
    <w:rsid w:val="00B93DDA"/>
    <w:rsid w:val="00B97438"/>
    <w:rsid w:val="00BA402D"/>
    <w:rsid w:val="00BB29CF"/>
    <w:rsid w:val="00BC04EE"/>
    <w:rsid w:val="00BF05DB"/>
    <w:rsid w:val="00BF115C"/>
    <w:rsid w:val="00C16A53"/>
    <w:rsid w:val="00C34B92"/>
    <w:rsid w:val="00C54D04"/>
    <w:rsid w:val="00C56EE7"/>
    <w:rsid w:val="00C72811"/>
    <w:rsid w:val="00C75EDB"/>
    <w:rsid w:val="00C83866"/>
    <w:rsid w:val="00C8757C"/>
    <w:rsid w:val="00C9125B"/>
    <w:rsid w:val="00C958E7"/>
    <w:rsid w:val="00CB02F0"/>
    <w:rsid w:val="00CB0AA8"/>
    <w:rsid w:val="00CB1F0F"/>
    <w:rsid w:val="00CB207C"/>
    <w:rsid w:val="00CC27A3"/>
    <w:rsid w:val="00CC6D3A"/>
    <w:rsid w:val="00CD1618"/>
    <w:rsid w:val="00CD280A"/>
    <w:rsid w:val="00CE0BB7"/>
    <w:rsid w:val="00CE109A"/>
    <w:rsid w:val="00CE25FF"/>
    <w:rsid w:val="00CE2AF7"/>
    <w:rsid w:val="00CE484A"/>
    <w:rsid w:val="00CF3088"/>
    <w:rsid w:val="00CF763A"/>
    <w:rsid w:val="00D01CB1"/>
    <w:rsid w:val="00D06523"/>
    <w:rsid w:val="00D13DCB"/>
    <w:rsid w:val="00D41074"/>
    <w:rsid w:val="00D41B18"/>
    <w:rsid w:val="00D50C55"/>
    <w:rsid w:val="00D524B5"/>
    <w:rsid w:val="00D5465D"/>
    <w:rsid w:val="00D77FD3"/>
    <w:rsid w:val="00D81C01"/>
    <w:rsid w:val="00D83CF5"/>
    <w:rsid w:val="00D919A3"/>
    <w:rsid w:val="00D93BF9"/>
    <w:rsid w:val="00D96701"/>
    <w:rsid w:val="00DA0248"/>
    <w:rsid w:val="00DC0C3B"/>
    <w:rsid w:val="00DE6543"/>
    <w:rsid w:val="00DE7B38"/>
    <w:rsid w:val="00DF1954"/>
    <w:rsid w:val="00E01E12"/>
    <w:rsid w:val="00E11AF1"/>
    <w:rsid w:val="00E30FD1"/>
    <w:rsid w:val="00E325B5"/>
    <w:rsid w:val="00E32F82"/>
    <w:rsid w:val="00E4152B"/>
    <w:rsid w:val="00E47F95"/>
    <w:rsid w:val="00E77652"/>
    <w:rsid w:val="00E87A73"/>
    <w:rsid w:val="00E9258E"/>
    <w:rsid w:val="00E9416E"/>
    <w:rsid w:val="00E94778"/>
    <w:rsid w:val="00E97152"/>
    <w:rsid w:val="00EA4470"/>
    <w:rsid w:val="00EA4D73"/>
    <w:rsid w:val="00EA4FEF"/>
    <w:rsid w:val="00EB5403"/>
    <w:rsid w:val="00ED419F"/>
    <w:rsid w:val="00EF3DD8"/>
    <w:rsid w:val="00F050EA"/>
    <w:rsid w:val="00F277A5"/>
    <w:rsid w:val="00F3009C"/>
    <w:rsid w:val="00F3219A"/>
    <w:rsid w:val="00F429C0"/>
    <w:rsid w:val="00F6692B"/>
    <w:rsid w:val="00F80360"/>
    <w:rsid w:val="00F81D14"/>
    <w:rsid w:val="00FA4FB6"/>
    <w:rsid w:val="00FB6873"/>
    <w:rsid w:val="00FC1397"/>
    <w:rsid w:val="00FD29F0"/>
    <w:rsid w:val="00FD6534"/>
    <w:rsid w:val="00FE1113"/>
    <w:rsid w:val="00FF0BB4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8FCAC9"/>
  <w15:docId w15:val="{561506AE-4145-4DD5-A753-E58AB7BE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0F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qFormat/>
    <w:rsid w:val="0010670F"/>
    <w:pPr>
      <w:tabs>
        <w:tab w:val="left" w:pos="7185"/>
      </w:tabs>
      <w:ind w:left="-907" w:right="-1080"/>
      <w:jc w:val="right"/>
      <w:outlineLvl w:val="0"/>
    </w:pPr>
    <w:rPr>
      <w:b/>
      <w:color w:val="808080"/>
      <w:sz w:val="36"/>
      <w:szCs w:val="36"/>
    </w:rPr>
  </w:style>
  <w:style w:type="paragraph" w:styleId="Ttulo2">
    <w:name w:val="heading 2"/>
    <w:basedOn w:val="Normal"/>
    <w:next w:val="Normal"/>
    <w:qFormat/>
    <w:rsid w:val="0010670F"/>
    <w:pPr>
      <w:tabs>
        <w:tab w:val="left" w:pos="7185"/>
      </w:tabs>
      <w:spacing w:after="60"/>
      <w:ind w:left="-72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10670F"/>
    <w:pPr>
      <w:jc w:val="center"/>
      <w:outlineLvl w:val="2"/>
    </w:pPr>
    <w:rPr>
      <w:b/>
      <w:color w:val="FFFFF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link w:val="Corpodetexto"/>
    <w:rsid w:val="0010670F"/>
  </w:style>
  <w:style w:type="paragraph" w:styleId="Corpodetexto">
    <w:name w:val="Body Text"/>
    <w:basedOn w:val="Normal"/>
    <w:link w:val="CorpodetextoChar"/>
    <w:rsid w:val="0010670F"/>
    <w:rPr>
      <w:sz w:val="19"/>
      <w:szCs w:val="19"/>
    </w:rPr>
  </w:style>
  <w:style w:type="paragraph" w:styleId="Corpodetexto2">
    <w:name w:val="Body Text 2"/>
    <w:basedOn w:val="Normal"/>
    <w:rsid w:val="0010670F"/>
    <w:pPr>
      <w:tabs>
        <w:tab w:val="left" w:pos="1143"/>
        <w:tab w:val="left" w:pos="3600"/>
        <w:tab w:val="left" w:pos="7200"/>
      </w:tabs>
    </w:pPr>
    <w:rPr>
      <w:i/>
      <w:sz w:val="16"/>
      <w:szCs w:val="16"/>
    </w:rPr>
  </w:style>
  <w:style w:type="paragraph" w:styleId="Corpodetexto3">
    <w:name w:val="Body Text 3"/>
    <w:basedOn w:val="Normal"/>
    <w:rsid w:val="0010670F"/>
    <w:pPr>
      <w:jc w:val="center"/>
    </w:pPr>
    <w:rPr>
      <w:sz w:val="16"/>
      <w:szCs w:val="16"/>
    </w:rPr>
  </w:style>
  <w:style w:type="paragraph" w:customStyle="1" w:styleId="Caixadeseleo">
    <w:name w:val="Caixa de seleção"/>
    <w:basedOn w:val="Normal"/>
    <w:next w:val="Normal"/>
    <w:rsid w:val="0010670F"/>
    <w:pPr>
      <w:jc w:val="center"/>
    </w:pPr>
    <w:rPr>
      <w:sz w:val="19"/>
      <w:szCs w:val="19"/>
      <w:lang w:bidi="en-US"/>
    </w:rPr>
  </w:style>
  <w:style w:type="character" w:customStyle="1" w:styleId="CaracteredeTextodecampo">
    <w:name w:val="Caractere de Texto de campo"/>
    <w:link w:val="Textodocampo"/>
    <w:rsid w:val="0010670F"/>
  </w:style>
  <w:style w:type="paragraph" w:customStyle="1" w:styleId="Textodocampo">
    <w:name w:val="Texto do campo"/>
    <w:basedOn w:val="Corpodetexto"/>
    <w:next w:val="Normal"/>
    <w:link w:val="CaracteredeTextodecampo"/>
    <w:rsid w:val="0010670F"/>
    <w:rPr>
      <w:b/>
      <w:lang w:bidi="en-US"/>
    </w:rPr>
  </w:style>
  <w:style w:type="paragraph" w:customStyle="1" w:styleId="Corpodotexto4">
    <w:name w:val="Corpo do texto 4"/>
    <w:basedOn w:val="Normal"/>
    <w:next w:val="Normal"/>
    <w:rsid w:val="0010670F"/>
    <w:pPr>
      <w:spacing w:after="120"/>
    </w:pPr>
    <w:rPr>
      <w:i/>
      <w:sz w:val="20"/>
      <w:szCs w:val="20"/>
      <w:lang w:bidi="en-US"/>
    </w:rPr>
  </w:style>
  <w:style w:type="character" w:customStyle="1" w:styleId="Caracteresdocorpodotexto">
    <w:name w:val="Caracteres do corpo do texto"/>
    <w:basedOn w:val="Fontepargpadro"/>
    <w:rsid w:val="0010670F"/>
    <w:rPr>
      <w:rFonts w:ascii="Arial" w:hAnsi="Arial" w:cs="Arial" w:hint="default"/>
      <w:sz w:val="19"/>
      <w:szCs w:val="19"/>
      <w:lang w:val="en-US" w:eastAsia="en-US" w:bidi="en-US"/>
    </w:rPr>
  </w:style>
  <w:style w:type="paragraph" w:customStyle="1" w:styleId="Textodecampo">
    <w:name w:val="Texto de campo"/>
    <w:link w:val="Caracteresdotextodocampo"/>
    <w:rsid w:val="0010670F"/>
  </w:style>
  <w:style w:type="character" w:customStyle="1" w:styleId="Caracteresdotextodocampo">
    <w:name w:val="Caracteres do texto do campo"/>
    <w:basedOn w:val="Caracteresdocorpodotexto"/>
    <w:link w:val="Textodecampo"/>
    <w:rsid w:val="0010670F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table" w:customStyle="1" w:styleId="Tabelanormal1">
    <w:name w:val="Tabela normal1"/>
    <w:semiHidden/>
    <w:rsid w:val="0010670F"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E47F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7F95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nhideWhenUsed/>
    <w:rsid w:val="00E47F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47F95"/>
    <w:rPr>
      <w:rFonts w:ascii="Arial" w:hAnsi="Arial" w:cs="Arial"/>
      <w:sz w:val="24"/>
      <w:szCs w:val="24"/>
    </w:rPr>
  </w:style>
  <w:style w:type="character" w:styleId="Hyperlink">
    <w:name w:val="Hyperlink"/>
    <w:basedOn w:val="Fontepargpadro"/>
    <w:unhideWhenUsed/>
    <w:rsid w:val="00816370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CF3088"/>
    <w:rPr>
      <w:color w:val="808080"/>
    </w:rPr>
  </w:style>
  <w:style w:type="paragraph" w:styleId="Textodebalo">
    <w:name w:val="Balloon Text"/>
    <w:basedOn w:val="Normal"/>
    <w:link w:val="TextodebaloChar"/>
    <w:semiHidden/>
    <w:unhideWhenUsed/>
    <w:rsid w:val="00E87A7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E87A73"/>
    <w:rPr>
      <w:rFonts w:ascii="Segoe UI" w:hAnsi="Segoe UI" w:cs="Segoe UI"/>
      <w:sz w:val="18"/>
      <w:szCs w:val="18"/>
    </w:rPr>
  </w:style>
  <w:style w:type="character" w:customStyle="1" w:styleId="Estilo1">
    <w:name w:val="Estilo1"/>
    <w:basedOn w:val="Fontepargpadro"/>
    <w:uiPriority w:val="1"/>
    <w:rsid w:val="003569E1"/>
    <w:rPr>
      <w:rFonts w:ascii="Arial Narrow" w:hAnsi="Arial Narrow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ilva\AppData\Roaming\Microsoft\Modelos\Formul&#225;rio%20para%20solicita&#231;&#227;o%20de%20aus&#234;nc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65430F62D34F2F90BF99901441F3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8DDB0F-7852-4D45-BB46-2B0674EE9C01}"/>
      </w:docPartPr>
      <w:docPartBody>
        <w:p w:rsidR="00FB4074" w:rsidRDefault="00CC4263" w:rsidP="00CC4263">
          <w:pPr>
            <w:pStyle w:val="E265430F62D34F2F90BF99901441F358"/>
          </w:pPr>
          <w:r w:rsidRPr="009354BD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116AD3E5A7413C973A4D47DFFF8E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D33F43-88C8-4BAD-9F7A-9D5254AFF91D}"/>
      </w:docPartPr>
      <w:docPartBody>
        <w:p w:rsidR="00FB4074" w:rsidRDefault="00CC4263" w:rsidP="00CC4263">
          <w:pPr>
            <w:pStyle w:val="7E116AD3E5A7413C973A4D47DFFF8E5E"/>
          </w:pPr>
          <w:r w:rsidRPr="009354BD">
            <w:rPr>
              <w:rStyle w:val="TextodoEspaoReservado"/>
            </w:rPr>
            <w:t>Escolher um item.</w:t>
          </w:r>
        </w:p>
      </w:docPartBody>
    </w:docPart>
    <w:docPart>
      <w:docPartPr>
        <w:name w:val="7EC7865F3DF74521AD9559BF3D3883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607ED-71A9-4FA7-BD44-E482F3612AF6}"/>
      </w:docPartPr>
      <w:docPartBody>
        <w:p w:rsidR="009D743F" w:rsidRDefault="00833A44" w:rsidP="00833A44">
          <w:pPr>
            <w:pStyle w:val="7EC7865F3DF74521AD9559BF3D3883CB"/>
          </w:pPr>
          <w:r w:rsidRPr="009354BD">
            <w:rPr>
              <w:rStyle w:val="TextodoEspaoReservado"/>
            </w:rPr>
            <w:t>Escolher um item.</w:t>
          </w:r>
        </w:p>
      </w:docPartBody>
    </w:docPart>
    <w:docPart>
      <w:docPartPr>
        <w:name w:val="C1FED08D49C64210AAAF33F35D10E6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03B600-249A-4080-817C-335B62CD81B4}"/>
      </w:docPartPr>
      <w:docPartBody>
        <w:p w:rsidR="009D743F" w:rsidRDefault="00833A44" w:rsidP="00833A44">
          <w:pPr>
            <w:pStyle w:val="C1FED08D49C64210AAAF33F35D10E627"/>
          </w:pPr>
          <w:r w:rsidRPr="009354BD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716"/>
    <w:rsid w:val="002B3384"/>
    <w:rsid w:val="00413AFE"/>
    <w:rsid w:val="004F1BAD"/>
    <w:rsid w:val="00601FAE"/>
    <w:rsid w:val="00604667"/>
    <w:rsid w:val="00833A44"/>
    <w:rsid w:val="009D743F"/>
    <w:rsid w:val="00CC4263"/>
    <w:rsid w:val="00D47469"/>
    <w:rsid w:val="00E96716"/>
    <w:rsid w:val="00F00CBF"/>
    <w:rsid w:val="00FB4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6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33A44"/>
    <w:rPr>
      <w:color w:val="808080"/>
    </w:rPr>
  </w:style>
  <w:style w:type="paragraph" w:customStyle="1" w:styleId="E265430F62D34F2F90BF99901441F358">
    <w:name w:val="E265430F62D34F2F90BF99901441F358"/>
    <w:rsid w:val="00CC4263"/>
  </w:style>
  <w:style w:type="paragraph" w:customStyle="1" w:styleId="7E116AD3E5A7413C973A4D47DFFF8E5E">
    <w:name w:val="7E116AD3E5A7413C973A4D47DFFF8E5E"/>
    <w:rsid w:val="00CC4263"/>
  </w:style>
  <w:style w:type="paragraph" w:customStyle="1" w:styleId="7EC7865F3DF74521AD9559BF3D3883CB">
    <w:name w:val="7EC7865F3DF74521AD9559BF3D3883CB"/>
    <w:rsid w:val="00833A44"/>
  </w:style>
  <w:style w:type="paragraph" w:customStyle="1" w:styleId="C1FED08D49C64210AAAF33F35D10E627">
    <w:name w:val="C1FED08D49C64210AAAF33F35D10E627"/>
    <w:rsid w:val="00833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D6D8-83C1-4A0D-B049-5D9A5DEBD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831065-CEED-4A6C-AC9B-139AF4FC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Formulário para solicitação de ausência</Template>
  <TotalTime>66</TotalTime>
  <Pages>1</Pages>
  <Words>66</Words>
  <Characters>531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 de Souza da Silva</dc:creator>
  <cp:lastModifiedBy>Gustavo Guilherme de Freitas</cp:lastModifiedBy>
  <cp:revision>4</cp:revision>
  <cp:lastPrinted>2015-04-13T16:44:00Z</cp:lastPrinted>
  <dcterms:created xsi:type="dcterms:W3CDTF">2024-09-11T13:54:00Z</dcterms:created>
  <dcterms:modified xsi:type="dcterms:W3CDTF">2025-03-25T13:16:00Z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TC061075401046</vt:lpwstr>
  </property>
</Properties>
</file>